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33F1" w14:textId="4149EBDD" w:rsidR="00AB5299" w:rsidRPr="00273709" w:rsidRDefault="008077EF">
      <w:bookmarkStart w:id="0" w:name="_Hlk78477394"/>
      <w:r w:rsidRPr="00273709">
        <w:t>Name:</w:t>
      </w:r>
      <w:r w:rsidR="002C7CCF" w:rsidRPr="00273709">
        <w:t xml:space="preserve"> Bradley Willcott</w:t>
      </w:r>
    </w:p>
    <w:p w14:paraId="7F5C6AD4" w14:textId="4127D2D6" w:rsidR="008077EF" w:rsidRPr="00273709" w:rsidRDefault="008077EF">
      <w:r w:rsidRPr="00273709">
        <w:t xml:space="preserve">ID: </w:t>
      </w:r>
      <w:r w:rsidR="002C7CCF" w:rsidRPr="00273709">
        <w:t>M198449</w:t>
      </w:r>
    </w:p>
    <w:p w14:paraId="177B55C2" w14:textId="677D3463" w:rsidR="008077EF" w:rsidRPr="00273709" w:rsidRDefault="008077EF">
      <w:r w:rsidRPr="00273709">
        <w:t xml:space="preserve">Date: </w:t>
      </w:r>
      <w:r w:rsidR="00F246D8">
        <w:t>1</w:t>
      </w:r>
      <w:r w:rsidR="00520F7F">
        <w:t>5</w:t>
      </w:r>
      <w:r w:rsidR="00783767">
        <w:t xml:space="preserve"> October </w:t>
      </w:r>
      <w:r w:rsidR="0041104F">
        <w:t>2021</w:t>
      </w:r>
    </w:p>
    <w:bookmarkEnd w:id="0"/>
    <w:p w14:paraId="7195A800" w14:textId="2CF16136" w:rsidR="008077EF" w:rsidRPr="00BB53D0" w:rsidRDefault="008077EF" w:rsidP="00BB53D0">
      <w:pPr>
        <w:pStyle w:val="Title"/>
        <w:rPr>
          <w:sz w:val="52"/>
          <w:szCs w:val="52"/>
        </w:rPr>
      </w:pPr>
      <w:r w:rsidRPr="00BB53D0">
        <w:rPr>
          <w:sz w:val="52"/>
          <w:szCs w:val="52"/>
        </w:rPr>
        <w:t>Assessment Task (AT</w:t>
      </w:r>
      <w:r w:rsidR="00B90A95">
        <w:rPr>
          <w:sz w:val="52"/>
          <w:szCs w:val="52"/>
        </w:rPr>
        <w:t xml:space="preserve"> </w:t>
      </w:r>
      <w:r w:rsidR="002C7CCF">
        <w:rPr>
          <w:sz w:val="52"/>
          <w:szCs w:val="52"/>
        </w:rPr>
        <w:t>2</w:t>
      </w:r>
      <w:r w:rsidR="009A419A">
        <w:rPr>
          <w:sz w:val="52"/>
          <w:szCs w:val="52"/>
        </w:rPr>
        <w:t>.</w:t>
      </w:r>
      <w:r w:rsidR="00520F7F">
        <w:rPr>
          <w:sz w:val="52"/>
          <w:szCs w:val="52"/>
        </w:rPr>
        <w:t>6</w:t>
      </w:r>
      <w:r w:rsidRPr="00BB53D0">
        <w:rPr>
          <w:sz w:val="52"/>
          <w:szCs w:val="52"/>
        </w:rPr>
        <w:t>)</w:t>
      </w:r>
    </w:p>
    <w:p w14:paraId="155AEE81" w14:textId="02A2DCC3" w:rsidR="007F50F8" w:rsidRDefault="002C7CCF" w:rsidP="007F50F8">
      <w:pPr>
        <w:pStyle w:val="Title"/>
      </w:pPr>
      <w:r>
        <w:t>Jupiter Mining Corporation</w:t>
      </w:r>
    </w:p>
    <w:p w14:paraId="77D2CECA" w14:textId="77777777" w:rsidR="000B6BA5" w:rsidRDefault="000B6BA5"/>
    <w:p w14:paraId="2EA5BA3E" w14:textId="26E69AF1" w:rsidR="000B6BA5" w:rsidRDefault="000B6BA5">
      <w:pPr>
        <w:sectPr w:rsidR="000B6BA5">
          <w:headerReference w:type="first" r:id="rId10"/>
          <w:footerReference w:type="firs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aps/>
          <w:color w:val="auto"/>
          <w:sz w:val="20"/>
          <w:szCs w:val="20"/>
        </w:rPr>
        <w:id w:val="134035688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z w:val="21"/>
          <w:szCs w:val="21"/>
        </w:rPr>
      </w:sdtEndPr>
      <w:sdtContent>
        <w:p w14:paraId="31D08135" w14:textId="77777777" w:rsidR="008077EF" w:rsidRDefault="008077EF">
          <w:pPr>
            <w:pStyle w:val="TOCHeading"/>
          </w:pPr>
          <w:r>
            <w:t>Contents</w:t>
          </w:r>
        </w:p>
        <w:p w14:paraId="2102F3E1" w14:textId="5E1BC29B" w:rsidR="00BF3EAE" w:rsidRDefault="008077EF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212382" w:history="1">
            <w:r w:rsidR="00BF3EAE" w:rsidRPr="00444B91">
              <w:rPr>
                <w:rStyle w:val="Hyperlink"/>
                <w:noProof/>
              </w:rPr>
              <w:t>Figures</w:t>
            </w:r>
            <w:r w:rsidR="00BF3EAE">
              <w:rPr>
                <w:noProof/>
                <w:webHidden/>
              </w:rPr>
              <w:tab/>
            </w:r>
            <w:r w:rsidR="00BF3EAE">
              <w:rPr>
                <w:noProof/>
                <w:webHidden/>
              </w:rPr>
              <w:fldChar w:fldCharType="begin"/>
            </w:r>
            <w:r w:rsidR="00BF3EAE">
              <w:rPr>
                <w:noProof/>
                <w:webHidden/>
              </w:rPr>
              <w:instrText xml:space="preserve"> PAGEREF _Toc85212382 \h </w:instrText>
            </w:r>
            <w:r w:rsidR="00BF3EAE">
              <w:rPr>
                <w:noProof/>
                <w:webHidden/>
              </w:rPr>
            </w:r>
            <w:r w:rsidR="00BF3EAE">
              <w:rPr>
                <w:noProof/>
                <w:webHidden/>
              </w:rPr>
              <w:fldChar w:fldCharType="separate"/>
            </w:r>
            <w:r w:rsidR="00BF3EAE">
              <w:rPr>
                <w:noProof/>
                <w:webHidden/>
              </w:rPr>
              <w:t>2</w:t>
            </w:r>
            <w:r w:rsidR="00BF3EAE">
              <w:rPr>
                <w:noProof/>
                <w:webHidden/>
              </w:rPr>
              <w:fldChar w:fldCharType="end"/>
            </w:r>
          </w:hyperlink>
        </w:p>
        <w:p w14:paraId="0952BD62" w14:textId="753056AF" w:rsidR="00BF3EAE" w:rsidRDefault="00BF3EAE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5212383" w:history="1">
            <w:r w:rsidRPr="00444B91">
              <w:rPr>
                <w:rStyle w:val="Hyperlink"/>
                <w:rFonts w:eastAsia="Calibri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_Toc85212383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80662" w14:textId="27D8F90A" w:rsidR="00BF3EAE" w:rsidRDefault="00BF3EAE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5212384" w:history="1">
            <w:r w:rsidRPr="00444B91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_Toc85212384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9B6C4" w14:textId="4CB997CC" w:rsidR="00BF3EAE" w:rsidRDefault="00BF3EAE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5212385" w:history="1">
            <w:r w:rsidRPr="00444B9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_Toc85212385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350D" w14:textId="02C55CE4" w:rsidR="008077EF" w:rsidRDefault="008077EF">
          <w:r>
            <w:rPr>
              <w:b/>
              <w:bCs/>
              <w:noProof/>
            </w:rPr>
            <w:fldChar w:fldCharType="end"/>
          </w:r>
        </w:p>
      </w:sdtContent>
    </w:sdt>
    <w:p w14:paraId="793C4444" w14:textId="59378418" w:rsidR="00D946D7" w:rsidRDefault="00D946D7" w:rsidP="00D946D7">
      <w:pPr>
        <w:pStyle w:val="TOCHeading"/>
      </w:pPr>
      <w:r>
        <w:t>Tables</w:t>
      </w:r>
    </w:p>
    <w:p w14:paraId="5364015F" w14:textId="58FCF393" w:rsidR="00BF3EAE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85212388" w:history="1">
        <w:r w:rsidR="00BF3EAE" w:rsidRPr="009416D3">
          <w:rPr>
            <w:rStyle w:val="Hyperlink"/>
            <w:noProof/>
          </w:rPr>
          <w:t>Table 1: Testing results</w:t>
        </w:r>
        <w:r w:rsidR="00BF3EAE">
          <w:rPr>
            <w:noProof/>
            <w:webHidden/>
          </w:rPr>
          <w:tab/>
        </w:r>
        <w:r w:rsidR="00BF3EAE">
          <w:rPr>
            <w:noProof/>
            <w:webHidden/>
          </w:rPr>
          <w:fldChar w:fldCharType="begin"/>
        </w:r>
        <w:r w:rsidR="00BF3EAE">
          <w:rPr>
            <w:noProof/>
            <w:webHidden/>
          </w:rPr>
          <w:instrText xml:space="preserve"> PAGEREF _Toc85212388 \h </w:instrText>
        </w:r>
        <w:r w:rsidR="00BF3EAE">
          <w:rPr>
            <w:noProof/>
            <w:webHidden/>
          </w:rPr>
        </w:r>
        <w:r w:rsidR="00BF3EAE">
          <w:rPr>
            <w:noProof/>
            <w:webHidden/>
          </w:rPr>
          <w:fldChar w:fldCharType="separate"/>
        </w:r>
        <w:r w:rsidR="00BF3EAE">
          <w:rPr>
            <w:noProof/>
            <w:webHidden/>
          </w:rPr>
          <w:t>5</w:t>
        </w:r>
        <w:r w:rsidR="00BF3EAE">
          <w:rPr>
            <w:noProof/>
            <w:webHidden/>
          </w:rPr>
          <w:fldChar w:fldCharType="end"/>
        </w:r>
      </w:hyperlink>
    </w:p>
    <w:p w14:paraId="0F134214" w14:textId="3E957FDD" w:rsidR="00E324E0" w:rsidRDefault="00043FB9">
      <w:r>
        <w:fldChar w:fldCharType="end"/>
      </w:r>
    </w:p>
    <w:p w14:paraId="0EDE0CD3" w14:textId="77777777" w:rsidR="00D946D7" w:rsidRDefault="00D946D7">
      <w:r>
        <w:br w:type="page"/>
      </w:r>
    </w:p>
    <w:p w14:paraId="7A37499B" w14:textId="7ABA047E" w:rsidR="00D946D7" w:rsidRDefault="00D946D7" w:rsidP="00D946D7">
      <w:pPr>
        <w:pStyle w:val="Heading1"/>
      </w:pPr>
      <w:bookmarkStart w:id="1" w:name="_Toc85212382"/>
      <w:r>
        <w:lastRenderedPageBreak/>
        <w:t>Figures</w:t>
      </w:r>
      <w:bookmarkEnd w:id="1"/>
    </w:p>
    <w:p w14:paraId="04E3E4A6" w14:textId="117CA96E" w:rsidR="00BF3EAE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5212392" w:history="1">
        <w:r w:rsidR="00BF3EAE" w:rsidRPr="000C2A26">
          <w:rPr>
            <w:rStyle w:val="Hyperlink"/>
            <w:noProof/>
          </w:rPr>
          <w:t>Figure 1 – Showing value of filename – from File/Open selection</w:t>
        </w:r>
        <w:r w:rsidR="00BF3EAE">
          <w:rPr>
            <w:noProof/>
            <w:webHidden/>
          </w:rPr>
          <w:tab/>
        </w:r>
        <w:r w:rsidR="00BF3EAE">
          <w:rPr>
            <w:noProof/>
            <w:webHidden/>
          </w:rPr>
          <w:fldChar w:fldCharType="begin"/>
        </w:r>
        <w:r w:rsidR="00BF3EAE">
          <w:rPr>
            <w:noProof/>
            <w:webHidden/>
          </w:rPr>
          <w:instrText xml:space="preserve"> PAGEREF _Toc85212392 \h </w:instrText>
        </w:r>
        <w:r w:rsidR="00BF3EAE">
          <w:rPr>
            <w:noProof/>
            <w:webHidden/>
          </w:rPr>
        </w:r>
        <w:r w:rsidR="00BF3EAE">
          <w:rPr>
            <w:noProof/>
            <w:webHidden/>
          </w:rPr>
          <w:fldChar w:fldCharType="separate"/>
        </w:r>
        <w:r w:rsidR="00BF3EAE">
          <w:rPr>
            <w:noProof/>
            <w:webHidden/>
          </w:rPr>
          <w:t>3</w:t>
        </w:r>
        <w:r w:rsidR="00BF3EAE">
          <w:rPr>
            <w:noProof/>
            <w:webHidden/>
          </w:rPr>
          <w:fldChar w:fldCharType="end"/>
        </w:r>
      </w:hyperlink>
    </w:p>
    <w:p w14:paraId="35C75C8B" w14:textId="22ED2EA8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3" w:history="1">
        <w:r w:rsidRPr="000C2A26">
          <w:rPr>
            <w:rStyle w:val="Hyperlink"/>
            <w:noProof/>
          </w:rPr>
          <w:t>Figure 2 – CSV file header line data – column headings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3608BA" w14:textId="7354283C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4" w:history="1">
        <w:r w:rsidRPr="000C2A26">
          <w:rPr>
            <w:rStyle w:val="Hyperlink"/>
            <w:noProof/>
          </w:rPr>
          <w:t>Figure 3 – Start-up RMI and Socket Servers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F9A54D" w14:textId="3D7EC0F1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5" w:history="1">
        <w:r w:rsidRPr="000C2A26">
          <w:rPr>
            <w:rStyle w:val="Hyperlink"/>
            <w:noProof/>
          </w:rPr>
          <w:t>Figure 4 – Display About dialog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478418" w14:textId="5D58830D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6" w:history="1">
        <w:r w:rsidRPr="000C2A26">
          <w:rPr>
            <w:rStyle w:val="Hyperlink"/>
            <w:noProof/>
          </w:rPr>
          <w:t>Figure 5 – Display About dialog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A34FC7" w14:textId="024559E2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7" w:history="1">
        <w:r w:rsidRPr="000C2A26">
          <w:rPr>
            <w:rStyle w:val="Hyperlink"/>
            <w:noProof/>
          </w:rPr>
          <w:t>Figure 6 - Open a CSV file – File/Open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3874EF" w14:textId="49173248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8" w:history="1">
        <w:r w:rsidRPr="000C2A26">
          <w:rPr>
            <w:rStyle w:val="Hyperlink"/>
            <w:noProof/>
          </w:rPr>
          <w:t>Figure 7 - Open a CSV file – File Open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EAE789" w14:textId="46469F5E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399" w:history="1">
        <w:r w:rsidRPr="000C2A26">
          <w:rPr>
            <w:rStyle w:val="Hyperlink"/>
            <w:noProof/>
          </w:rPr>
          <w:t>Figure 8 - Open a CSV file – Data in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C17692" w14:textId="67762C9F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0" w:history="1">
        <w:r w:rsidRPr="000C2A26">
          <w:rPr>
            <w:rStyle w:val="Hyperlink"/>
            <w:noProof/>
          </w:rPr>
          <w:t>Figure 9 - Close and open a different CSV file – File/Close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EE85FE" w14:textId="38E1D9AD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1" w:history="1">
        <w:r w:rsidRPr="000C2A26">
          <w:rPr>
            <w:rStyle w:val="Hyperlink"/>
            <w:noProof/>
          </w:rPr>
          <w:t>Figure 10 - Close and open a different CSV file – File/Open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976200" w14:textId="06ADE62D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2" w:history="1">
        <w:r w:rsidRPr="000C2A26">
          <w:rPr>
            <w:rStyle w:val="Hyperlink"/>
            <w:noProof/>
          </w:rPr>
          <w:t>Figure 11 – Close and open a different CSV file – File Open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97763D" w14:textId="0D184D52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3" w:history="1">
        <w:r w:rsidRPr="000C2A26">
          <w:rPr>
            <w:rStyle w:val="Hyperlink"/>
            <w:noProof/>
          </w:rPr>
          <w:t>Figure 12 – Close and open a different CSV file – Data in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9FCCA4" w14:textId="57FC19F7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4" w:history="1">
        <w:r w:rsidRPr="000C2A26">
          <w:rPr>
            <w:rStyle w:val="Hyperlink"/>
            <w:noProof/>
          </w:rPr>
          <w:t>Figure 13 – Close and open a different CSV file – Displayed full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C7A782E" w14:textId="3DF11705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5" w:history="1">
        <w:r w:rsidRPr="000C2A26">
          <w:rPr>
            <w:rStyle w:val="Hyperlink"/>
            <w:noProof/>
          </w:rPr>
          <w:t>Figure 14 – Edit a record – Select a 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617D4B" w14:textId="3E99911D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6" w:history="1">
        <w:r w:rsidRPr="000C2A26">
          <w:rPr>
            <w:rStyle w:val="Hyperlink"/>
            <w:noProof/>
          </w:rPr>
          <w:t>Figure 15 – Edit a record – Right click pop-up menu – Click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104E09" w14:textId="3593DE75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7" w:history="1">
        <w:r w:rsidRPr="000C2A26">
          <w:rPr>
            <w:rStyle w:val="Hyperlink"/>
            <w:noProof/>
          </w:rPr>
          <w:t>Figure 16 – Edit a record – Edit Form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08E740E" w14:textId="56895FD0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8" w:history="1">
        <w:r w:rsidRPr="000C2A26">
          <w:rPr>
            <w:rStyle w:val="Hyperlink"/>
            <w:noProof/>
          </w:rPr>
          <w:t>Figure 17 - Edit a record – Modify the Title value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0718B1" w14:textId="3FD3F4BB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09" w:history="1">
        <w:r w:rsidRPr="000C2A26">
          <w:rPr>
            <w:rStyle w:val="Hyperlink"/>
            <w:noProof/>
          </w:rPr>
          <w:t>Figure 18 - Edit a record – Update the 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4AE0C5" w14:textId="2CB22B5D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0" w:history="1">
        <w:r w:rsidRPr="000C2A26">
          <w:rPr>
            <w:rStyle w:val="Hyperlink"/>
            <w:noProof/>
          </w:rPr>
          <w:t>Figure 19 - Edit a record – Show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9DAE53" w14:textId="23BD5AC8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1" w:history="1">
        <w:r w:rsidRPr="000C2A26">
          <w:rPr>
            <w:rStyle w:val="Hyperlink"/>
            <w:noProof/>
          </w:rPr>
          <w:t>Figure 20 - Save changed data to a new file – File/Save 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3567F1" w14:textId="54C15BC6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2" w:history="1">
        <w:r w:rsidRPr="000C2A26">
          <w:rPr>
            <w:rStyle w:val="Hyperlink"/>
            <w:noProof/>
          </w:rPr>
          <w:t>Figure 21 - Save changed data to a new file – File Save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DE14E76" w14:textId="7DBE342E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3" w:history="1">
        <w:r w:rsidRPr="000C2A26">
          <w:rPr>
            <w:rStyle w:val="Hyperlink"/>
            <w:noProof/>
          </w:rPr>
          <w:t>Figure 22 - Save changed data to a new file – New filename and status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8BCA67" w14:textId="5561A8C2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4" w:history="1">
        <w:r w:rsidRPr="000C2A26">
          <w:rPr>
            <w:rStyle w:val="Hyperlink"/>
            <w:noProof/>
          </w:rPr>
          <w:t>Figure 23 - Close and open saved file – File/Close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8E09A7A" w14:textId="2D97B305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5" w:history="1">
        <w:r w:rsidRPr="000C2A26">
          <w:rPr>
            <w:rStyle w:val="Hyperlink"/>
            <w:noProof/>
          </w:rPr>
          <w:t>Figure 24 - Close and open saved file – File/Open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B92F19E" w14:textId="4BB602B6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6" w:history="1">
        <w:r w:rsidRPr="000C2A26">
          <w:rPr>
            <w:rStyle w:val="Hyperlink"/>
            <w:noProof/>
          </w:rPr>
          <w:t>Figure 25 - Close and open saved file – File Open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4C1630" w14:textId="3E94E899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7" w:history="1">
        <w:r w:rsidRPr="000C2A26">
          <w:rPr>
            <w:rStyle w:val="Hyperlink"/>
            <w:noProof/>
          </w:rPr>
          <w:t>Figure 26 - Close and open saved file – Saved file is displayed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FBF678" w14:textId="6DD8F66F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8" w:history="1">
        <w:r w:rsidRPr="000C2A26">
          <w:rPr>
            <w:rStyle w:val="Hyperlink"/>
            <w:noProof/>
          </w:rPr>
          <w:t>Figure 27 - Close and open saved file – Show modified 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2B3AED" w14:textId="50052284" w:rsidR="00BF3EAE" w:rsidRDefault="00BF3EAE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5212419" w:history="1">
        <w:r w:rsidRPr="000C2A26">
          <w:rPr>
            <w:rStyle w:val="Hyperlink"/>
            <w:noProof/>
          </w:rPr>
          <w:t>Figure 28 – Exit application – File/Exit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_Toc85212419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38ACDC" w14:textId="62806E10" w:rsidR="00043FB9" w:rsidRDefault="00043FB9">
      <w:r>
        <w:fldChar w:fldCharType="end"/>
      </w:r>
    </w:p>
    <w:p w14:paraId="42FFF739" w14:textId="70DAB19C" w:rsidR="0041104F" w:rsidRDefault="0041104F">
      <w:pPr>
        <w:rPr>
          <w:rFonts w:asciiTheme="majorHAnsi" w:eastAsia="Calibri" w:hAnsiTheme="majorHAnsi" w:cstheme="majorBidi"/>
          <w:color w:val="F73B08" w:themeColor="accent6" w:themeShade="BF"/>
          <w:sz w:val="40"/>
          <w:szCs w:val="40"/>
        </w:rPr>
      </w:pPr>
      <w:r>
        <w:rPr>
          <w:rFonts w:eastAsia="Calibri"/>
        </w:rPr>
        <w:br w:type="page"/>
      </w:r>
    </w:p>
    <w:p w14:paraId="6476E77A" w14:textId="2B38F446" w:rsidR="008077EF" w:rsidRPr="007F50F8" w:rsidRDefault="002C7CCF" w:rsidP="002C7CCF">
      <w:pPr>
        <w:pStyle w:val="Heading1"/>
        <w:rPr>
          <w:rFonts w:eastAsia="Calibri"/>
        </w:rPr>
      </w:pPr>
      <w:bookmarkStart w:id="2" w:name="_Toc85212383"/>
      <w:r>
        <w:rPr>
          <w:rFonts w:eastAsia="Calibri"/>
        </w:rPr>
        <w:lastRenderedPageBreak/>
        <w:t>Debugging</w:t>
      </w:r>
      <w:bookmarkEnd w:id="2"/>
    </w:p>
    <w:p w14:paraId="2F5076B1" w14:textId="77777777" w:rsidR="00593F5A" w:rsidRDefault="00593F5A" w:rsidP="00593F5A">
      <w:pPr>
        <w:keepNext/>
      </w:pPr>
      <w:r>
        <w:rPr>
          <w:noProof/>
        </w:rPr>
        <w:drawing>
          <wp:inline distT="0" distB="0" distL="0" distR="0" wp14:anchorId="6930BD65" wp14:editId="0D47D31D">
            <wp:extent cx="4647598" cy="800880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598" cy="80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02F" w14:textId="07C7DC62" w:rsidR="00593F5A" w:rsidRDefault="00593F5A" w:rsidP="00593F5A">
      <w:pPr>
        <w:pStyle w:val="Caption"/>
      </w:pPr>
      <w:bookmarkStart w:id="3" w:name="_Toc79932564"/>
      <w:bookmarkStart w:id="4" w:name="_Toc85212392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</w:t>
      </w:r>
      <w:r w:rsidR="00BF3EAE">
        <w:rPr>
          <w:noProof/>
        </w:rPr>
        <w:fldChar w:fldCharType="end"/>
      </w:r>
      <w:r>
        <w:t xml:space="preserve"> </w:t>
      </w:r>
      <w:r w:rsidR="00174AD4">
        <w:t>–</w:t>
      </w:r>
      <w:r>
        <w:t xml:space="preserve"> </w:t>
      </w:r>
      <w:bookmarkEnd w:id="3"/>
      <w:r w:rsidR="007E4867">
        <w:t xml:space="preserve">Showing value of </w:t>
      </w:r>
      <w:r w:rsidR="00520F7F">
        <w:t>filename – from File/Open selection</w:t>
      </w:r>
      <w:bookmarkEnd w:id="4"/>
    </w:p>
    <w:p w14:paraId="6C537B82" w14:textId="59B628DB" w:rsidR="00F246D8" w:rsidRDefault="00F246D8" w:rsidP="00F246D8"/>
    <w:p w14:paraId="544E2B21" w14:textId="77777777" w:rsidR="00C5293B" w:rsidRDefault="00C5293B" w:rsidP="00C5293B">
      <w:pPr>
        <w:keepNext/>
      </w:pPr>
      <w:r>
        <w:rPr>
          <w:noProof/>
        </w:rPr>
        <w:drawing>
          <wp:inline distT="0" distB="0" distL="0" distR="0" wp14:anchorId="4CB73F4F" wp14:editId="51040FD6">
            <wp:extent cx="4715142" cy="8125199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142" cy="81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3280" w14:textId="4D507064" w:rsidR="00F246D8" w:rsidRDefault="00C5293B" w:rsidP="00C5293B">
      <w:pPr>
        <w:pStyle w:val="Caption"/>
      </w:pPr>
      <w:bookmarkStart w:id="5" w:name="_Toc85212393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</w:t>
      </w:r>
      <w:r w:rsidR="00BF3EAE">
        <w:rPr>
          <w:noProof/>
        </w:rPr>
        <w:fldChar w:fldCharType="end"/>
      </w:r>
      <w:r>
        <w:t xml:space="preserve"> </w:t>
      </w:r>
      <w:r w:rsidR="00520F7F">
        <w:t>–</w:t>
      </w:r>
      <w:r>
        <w:t xml:space="preserve"> </w:t>
      </w:r>
      <w:r w:rsidR="00520F7F">
        <w:t>CSV file header line data – column headings</w:t>
      </w:r>
      <w:bookmarkEnd w:id="5"/>
    </w:p>
    <w:p w14:paraId="46E386AE" w14:textId="6612DA81" w:rsidR="008077EF" w:rsidRDefault="003B155C" w:rsidP="003B155C">
      <w:pPr>
        <w:pStyle w:val="Heading1"/>
      </w:pPr>
      <w:bookmarkStart w:id="6" w:name="_Toc85212384"/>
      <w:r>
        <w:lastRenderedPageBreak/>
        <w:t>Testing</w:t>
      </w:r>
      <w:bookmarkEnd w:id="6"/>
    </w:p>
    <w:p w14:paraId="007E8DC9" w14:textId="2B038525" w:rsidR="00D73ECE" w:rsidRDefault="00D73ECE" w:rsidP="00D73ECE">
      <w:pPr>
        <w:pStyle w:val="Caption"/>
        <w:keepNext/>
      </w:pPr>
      <w:bookmarkStart w:id="7" w:name="_Toc85212388"/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: Testing results</w:t>
      </w:r>
      <w:bookmarkEnd w:id="7"/>
    </w:p>
    <w:tbl>
      <w:tblPr>
        <w:tblStyle w:val="GridTable5Dark"/>
        <w:tblW w:w="8950" w:type="dxa"/>
        <w:tblLook w:val="0420" w:firstRow="1" w:lastRow="0" w:firstColumn="0" w:lastColumn="0" w:noHBand="0" w:noVBand="1"/>
      </w:tblPr>
      <w:tblGrid>
        <w:gridCol w:w="850"/>
        <w:gridCol w:w="2547"/>
        <w:gridCol w:w="2268"/>
        <w:gridCol w:w="1701"/>
        <w:gridCol w:w="1584"/>
      </w:tblGrid>
      <w:tr w:rsidR="00C22641" w:rsidRPr="003B155C" w14:paraId="36A80F67" w14:textId="77777777" w:rsidTr="00422E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0" w:type="dxa"/>
          </w:tcPr>
          <w:p w14:paraId="5E4D7094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Case</w:t>
            </w:r>
          </w:p>
        </w:tc>
        <w:tc>
          <w:tcPr>
            <w:tcW w:w="2547" w:type="dxa"/>
          </w:tcPr>
          <w:p w14:paraId="5BE4B402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Description</w:t>
            </w:r>
          </w:p>
        </w:tc>
        <w:tc>
          <w:tcPr>
            <w:tcW w:w="2268" w:type="dxa"/>
          </w:tcPr>
          <w:p w14:paraId="6FDA8D2F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Expected</w:t>
            </w:r>
          </w:p>
        </w:tc>
        <w:tc>
          <w:tcPr>
            <w:tcW w:w="1701" w:type="dxa"/>
          </w:tcPr>
          <w:p w14:paraId="2E6749D3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Actual</w:t>
            </w:r>
          </w:p>
        </w:tc>
        <w:tc>
          <w:tcPr>
            <w:tcW w:w="1584" w:type="dxa"/>
          </w:tcPr>
          <w:p w14:paraId="4B87DFF8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Evidence</w:t>
            </w:r>
          </w:p>
        </w:tc>
      </w:tr>
      <w:tr w:rsidR="00122B36" w14:paraId="09C2821C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6344752" w14:textId="350728D2" w:rsidR="00122B36" w:rsidRDefault="00122B36" w:rsidP="00B97BF6">
            <w:pPr>
              <w:jc w:val="center"/>
            </w:pPr>
            <w:r>
              <w:t>#1</w:t>
            </w:r>
          </w:p>
        </w:tc>
        <w:tc>
          <w:tcPr>
            <w:tcW w:w="2547" w:type="dxa"/>
          </w:tcPr>
          <w:p w14:paraId="4EA10DA6" w14:textId="6EE466C4" w:rsidR="00122B36" w:rsidRDefault="002C1912" w:rsidP="00B97BF6">
            <w:r>
              <w:t>Start-up GUI Application</w:t>
            </w:r>
          </w:p>
        </w:tc>
        <w:tc>
          <w:tcPr>
            <w:tcW w:w="2268" w:type="dxa"/>
          </w:tcPr>
          <w:p w14:paraId="139572B2" w14:textId="28FF1373" w:rsidR="00122B36" w:rsidRDefault="002C1912" w:rsidP="00B97BF6">
            <w:r>
              <w:t>Initial application screen</w:t>
            </w:r>
          </w:p>
        </w:tc>
        <w:tc>
          <w:tcPr>
            <w:tcW w:w="1701" w:type="dxa"/>
          </w:tcPr>
          <w:p w14:paraId="675DE4E3" w14:textId="3847B923" w:rsidR="00122B36" w:rsidRDefault="00122B36" w:rsidP="00B97BF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233F04C6" w14:textId="484A5488" w:rsidR="002760DE" w:rsidRDefault="00122B36" w:rsidP="002760DE">
            <w:r>
              <w:t xml:space="preserve">Figure </w:t>
            </w:r>
            <w:r w:rsidR="005A6B42">
              <w:t>3</w:t>
            </w:r>
          </w:p>
          <w:p w14:paraId="1822CA95" w14:textId="3CC22D9E" w:rsidR="00A37237" w:rsidRDefault="00A37237" w:rsidP="0030556D"/>
        </w:tc>
      </w:tr>
      <w:tr w:rsidR="00286E0A" w14:paraId="733BA378" w14:textId="77777777" w:rsidTr="00422E2C">
        <w:tc>
          <w:tcPr>
            <w:tcW w:w="850" w:type="dxa"/>
          </w:tcPr>
          <w:p w14:paraId="7E129E92" w14:textId="29FE6EB5" w:rsidR="00286E0A" w:rsidRDefault="00286E0A" w:rsidP="00B97BF6">
            <w:pPr>
              <w:jc w:val="center"/>
            </w:pPr>
            <w:r>
              <w:t>#2</w:t>
            </w:r>
          </w:p>
        </w:tc>
        <w:tc>
          <w:tcPr>
            <w:tcW w:w="2547" w:type="dxa"/>
          </w:tcPr>
          <w:p w14:paraId="2B5A4AEA" w14:textId="5191BDBE" w:rsidR="00286E0A" w:rsidRDefault="002C1912" w:rsidP="00B97BF6">
            <w:r>
              <w:t>Display About dialog</w:t>
            </w:r>
          </w:p>
        </w:tc>
        <w:tc>
          <w:tcPr>
            <w:tcW w:w="2268" w:type="dxa"/>
          </w:tcPr>
          <w:p w14:paraId="41F8C0DC" w14:textId="14F63523" w:rsidR="00286E0A" w:rsidRDefault="002C1912" w:rsidP="00B97BF6">
            <w:r>
              <w:t>Dialog displayed</w:t>
            </w:r>
          </w:p>
        </w:tc>
        <w:tc>
          <w:tcPr>
            <w:tcW w:w="1701" w:type="dxa"/>
          </w:tcPr>
          <w:p w14:paraId="7F0B8731" w14:textId="62F00743" w:rsidR="00286E0A" w:rsidRDefault="00286E0A" w:rsidP="00B97BF6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613D61BA" w14:textId="77777777" w:rsidR="00286E0A" w:rsidRDefault="00286E0A" w:rsidP="0030556D">
            <w:r>
              <w:t xml:space="preserve">Figure </w:t>
            </w:r>
            <w:r w:rsidR="00FE36CC">
              <w:t>4</w:t>
            </w:r>
          </w:p>
          <w:p w14:paraId="784E69BE" w14:textId="7DDD8299" w:rsidR="002C1912" w:rsidRDefault="002C1912" w:rsidP="0030556D">
            <w:r>
              <w:t>Figure 5</w:t>
            </w:r>
          </w:p>
        </w:tc>
      </w:tr>
      <w:tr w:rsidR="0057705C" w14:paraId="4255FF36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1047D453" w14:textId="6EE39BF3" w:rsidR="0057705C" w:rsidRDefault="0057705C" w:rsidP="0057705C">
            <w:pPr>
              <w:jc w:val="center"/>
            </w:pPr>
            <w:r>
              <w:t>#</w:t>
            </w:r>
            <w:r w:rsidR="00FE36CC">
              <w:t>3</w:t>
            </w:r>
          </w:p>
        </w:tc>
        <w:tc>
          <w:tcPr>
            <w:tcW w:w="2547" w:type="dxa"/>
          </w:tcPr>
          <w:p w14:paraId="2EA937E4" w14:textId="4F88EDC8" w:rsidR="0057705C" w:rsidRDefault="006F3DB2" w:rsidP="0057705C">
            <w:r>
              <w:t>Open a CSV file</w:t>
            </w:r>
            <w:r w:rsidR="00667E33">
              <w:t>: “</w:t>
            </w:r>
            <w:r w:rsidR="00667E33" w:rsidRPr="00667E33">
              <w:t>user_accounts.csv</w:t>
            </w:r>
            <w:r w:rsidR="00667E33">
              <w:t>”</w:t>
            </w:r>
          </w:p>
        </w:tc>
        <w:tc>
          <w:tcPr>
            <w:tcW w:w="2268" w:type="dxa"/>
          </w:tcPr>
          <w:p w14:paraId="2CD1E119" w14:textId="173D319E" w:rsidR="0057705C" w:rsidRDefault="006F3DB2" w:rsidP="0057705C">
            <w:r>
              <w:t>Display File Open dialog, then display selected file in a table</w:t>
            </w:r>
          </w:p>
        </w:tc>
        <w:tc>
          <w:tcPr>
            <w:tcW w:w="1701" w:type="dxa"/>
          </w:tcPr>
          <w:p w14:paraId="0AB54990" w14:textId="4825CFA4" w:rsidR="0057705C" w:rsidRDefault="0057705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49AB1699" w14:textId="77777777" w:rsidR="00540EF2" w:rsidRDefault="00540EF2" w:rsidP="00251674">
            <w:r>
              <w:t>Figure 6</w:t>
            </w:r>
          </w:p>
          <w:p w14:paraId="2D8258BC" w14:textId="77777777" w:rsidR="00FE36CC" w:rsidRDefault="00FE36CC" w:rsidP="00251674">
            <w:r>
              <w:t>Figure 7</w:t>
            </w:r>
          </w:p>
          <w:p w14:paraId="67D3C5BE" w14:textId="6D586832" w:rsidR="00FE36CC" w:rsidRDefault="00FE36CC" w:rsidP="006F3DB2">
            <w:r>
              <w:t>Figure 8</w:t>
            </w:r>
          </w:p>
        </w:tc>
      </w:tr>
      <w:tr w:rsidR="0057705C" w14:paraId="705971AF" w14:textId="77777777" w:rsidTr="00422E2C">
        <w:tc>
          <w:tcPr>
            <w:tcW w:w="850" w:type="dxa"/>
          </w:tcPr>
          <w:p w14:paraId="782C97C0" w14:textId="0D9CBBEB" w:rsidR="0057705C" w:rsidRDefault="0057705C" w:rsidP="0057705C">
            <w:pPr>
              <w:jc w:val="center"/>
            </w:pPr>
            <w:r>
              <w:t>#</w:t>
            </w:r>
            <w:r w:rsidR="00FE36CC">
              <w:t>4</w:t>
            </w:r>
          </w:p>
        </w:tc>
        <w:tc>
          <w:tcPr>
            <w:tcW w:w="2547" w:type="dxa"/>
          </w:tcPr>
          <w:p w14:paraId="0BE4EE70" w14:textId="77777777" w:rsidR="0057705C" w:rsidRDefault="006F3DB2" w:rsidP="0057705C">
            <w:r>
              <w:t>Close and open a different CSV file</w:t>
            </w:r>
            <w:r w:rsidR="00667E33">
              <w:t>:</w:t>
            </w:r>
          </w:p>
          <w:p w14:paraId="61C6987C" w14:textId="560555A7" w:rsidR="00667E33" w:rsidRDefault="00667E33" w:rsidP="0057705C">
            <w:r>
              <w:t>“</w:t>
            </w:r>
            <w:r w:rsidRPr="00667E33">
              <w:t>Movies.csv</w:t>
            </w:r>
            <w:r>
              <w:t>”</w:t>
            </w:r>
          </w:p>
        </w:tc>
        <w:tc>
          <w:tcPr>
            <w:tcW w:w="2268" w:type="dxa"/>
          </w:tcPr>
          <w:p w14:paraId="1AD4B114" w14:textId="3F850688" w:rsidR="0057705C" w:rsidRDefault="006F3DB2" w:rsidP="0057705C">
            <w:r>
              <w:t>Display File Open dialog, then display selected file in a table</w:t>
            </w:r>
          </w:p>
        </w:tc>
        <w:tc>
          <w:tcPr>
            <w:tcW w:w="1701" w:type="dxa"/>
          </w:tcPr>
          <w:p w14:paraId="6C9A128C" w14:textId="37DCF607" w:rsidR="0057705C" w:rsidRDefault="0057705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56557854" w14:textId="77777777" w:rsidR="00540EF2" w:rsidRDefault="0057705C" w:rsidP="003C4538">
            <w:r>
              <w:t xml:space="preserve">Figure </w:t>
            </w:r>
            <w:r w:rsidR="006F3DB2">
              <w:t>9</w:t>
            </w:r>
          </w:p>
          <w:p w14:paraId="3F3FD89F" w14:textId="77777777" w:rsidR="00DE1C9A" w:rsidRDefault="00DE1C9A" w:rsidP="003C4538">
            <w:r>
              <w:t>Figure 10</w:t>
            </w:r>
          </w:p>
          <w:p w14:paraId="537126E7" w14:textId="77777777" w:rsidR="00DE1C9A" w:rsidRDefault="00DE1C9A" w:rsidP="003C4538">
            <w:r>
              <w:t>Figure 11</w:t>
            </w:r>
          </w:p>
          <w:p w14:paraId="2FA97C75" w14:textId="77777777" w:rsidR="00DE1C9A" w:rsidRDefault="00DE1C9A" w:rsidP="003C4538">
            <w:r>
              <w:t>Figure 12</w:t>
            </w:r>
          </w:p>
          <w:p w14:paraId="6DC66D3B" w14:textId="4AC53130" w:rsidR="00DE1C9A" w:rsidRDefault="00DE1C9A" w:rsidP="003C4538">
            <w:r>
              <w:t>Figure 13</w:t>
            </w:r>
          </w:p>
        </w:tc>
      </w:tr>
      <w:tr w:rsidR="0057705C" w14:paraId="42EEF479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26B2D27" w14:textId="04E7BA91" w:rsidR="0057705C" w:rsidRDefault="0057705C" w:rsidP="0057705C">
            <w:pPr>
              <w:jc w:val="center"/>
            </w:pPr>
            <w:r>
              <w:t>#</w:t>
            </w:r>
            <w:r w:rsidR="00FE36CC">
              <w:t>5</w:t>
            </w:r>
          </w:p>
        </w:tc>
        <w:tc>
          <w:tcPr>
            <w:tcW w:w="2547" w:type="dxa"/>
          </w:tcPr>
          <w:p w14:paraId="54AFFE45" w14:textId="38FCABAE" w:rsidR="0057705C" w:rsidRDefault="00DE1C9A" w:rsidP="0057705C">
            <w:r>
              <w:t>Edit a record</w:t>
            </w:r>
          </w:p>
        </w:tc>
        <w:tc>
          <w:tcPr>
            <w:tcW w:w="2268" w:type="dxa"/>
          </w:tcPr>
          <w:p w14:paraId="7EBA7361" w14:textId="01A2C4E7" w:rsidR="0057705C" w:rsidRDefault="00DE1C9A" w:rsidP="0057705C">
            <w:r>
              <w:t>Display Edit Form dialog, then show edited value in table</w:t>
            </w:r>
          </w:p>
        </w:tc>
        <w:tc>
          <w:tcPr>
            <w:tcW w:w="1701" w:type="dxa"/>
          </w:tcPr>
          <w:p w14:paraId="51E95A08" w14:textId="18545F4D" w:rsidR="0057705C" w:rsidRDefault="002E6BD8" w:rsidP="0057705C">
            <w:r w:rsidRPr="002E6BD8">
              <w:t xml:space="preserve">As </w:t>
            </w:r>
            <w:proofErr w:type="gramStart"/>
            <w:r w:rsidRPr="002E6BD8">
              <w:t>expected</w:t>
            </w:r>
            <w:proofErr w:type="gramEnd"/>
          </w:p>
        </w:tc>
        <w:tc>
          <w:tcPr>
            <w:tcW w:w="1584" w:type="dxa"/>
          </w:tcPr>
          <w:p w14:paraId="2A83F6ED" w14:textId="77777777" w:rsidR="00AF203F" w:rsidRDefault="00540EF2" w:rsidP="005E7242">
            <w:r>
              <w:t xml:space="preserve">Figure </w:t>
            </w:r>
            <w:r w:rsidR="00D60687">
              <w:t>1</w:t>
            </w:r>
            <w:r w:rsidR="00DE1C9A">
              <w:t>4</w:t>
            </w:r>
          </w:p>
          <w:p w14:paraId="356A1A82" w14:textId="77777777" w:rsidR="00E85BA2" w:rsidRDefault="00E85BA2" w:rsidP="005E7242">
            <w:r>
              <w:t>Figure 15</w:t>
            </w:r>
          </w:p>
          <w:p w14:paraId="114B6F50" w14:textId="77777777" w:rsidR="00E85BA2" w:rsidRDefault="00E85BA2" w:rsidP="005E7242">
            <w:r>
              <w:t>Figure 16</w:t>
            </w:r>
          </w:p>
          <w:p w14:paraId="27F4A140" w14:textId="77777777" w:rsidR="00E85BA2" w:rsidRDefault="00E85BA2" w:rsidP="005E7242">
            <w:r>
              <w:t>Figure 17</w:t>
            </w:r>
          </w:p>
          <w:p w14:paraId="17C95858" w14:textId="77777777" w:rsidR="00E85BA2" w:rsidRDefault="00E85BA2" w:rsidP="005E7242">
            <w:r>
              <w:t>Figure 18</w:t>
            </w:r>
          </w:p>
          <w:p w14:paraId="002FC040" w14:textId="7C6A25D3" w:rsidR="00E85BA2" w:rsidRDefault="00E85BA2" w:rsidP="005E7242">
            <w:r>
              <w:t>Figure 19</w:t>
            </w:r>
          </w:p>
        </w:tc>
      </w:tr>
      <w:tr w:rsidR="0057705C" w14:paraId="6612CD62" w14:textId="77777777" w:rsidTr="00422E2C">
        <w:tc>
          <w:tcPr>
            <w:tcW w:w="850" w:type="dxa"/>
          </w:tcPr>
          <w:p w14:paraId="642599A7" w14:textId="46B00F67" w:rsidR="0057705C" w:rsidRDefault="0057705C" w:rsidP="0057705C">
            <w:pPr>
              <w:jc w:val="center"/>
            </w:pPr>
            <w:r>
              <w:t>#</w:t>
            </w:r>
            <w:r w:rsidR="00FE36CC">
              <w:t>6</w:t>
            </w:r>
          </w:p>
        </w:tc>
        <w:tc>
          <w:tcPr>
            <w:tcW w:w="2547" w:type="dxa"/>
          </w:tcPr>
          <w:p w14:paraId="11847FC6" w14:textId="19B50E6F" w:rsidR="0057705C" w:rsidRDefault="00260EE7" w:rsidP="0057705C">
            <w:r>
              <w:t>Save changed data to a new file</w:t>
            </w:r>
            <w:r w:rsidR="00667E33">
              <w:t>: “</w:t>
            </w:r>
            <w:r w:rsidR="00667E33" w:rsidRPr="00667E33">
              <w:t>Movies2.csv</w:t>
            </w:r>
            <w:r w:rsidR="00667E33">
              <w:t>”</w:t>
            </w:r>
          </w:p>
        </w:tc>
        <w:tc>
          <w:tcPr>
            <w:tcW w:w="2268" w:type="dxa"/>
          </w:tcPr>
          <w:p w14:paraId="23269C2F" w14:textId="7A43DDC8" w:rsidR="0057705C" w:rsidRDefault="00260EE7" w:rsidP="0057705C">
            <w:r>
              <w:t>Display File Save dialog, then update status message</w:t>
            </w:r>
          </w:p>
        </w:tc>
        <w:tc>
          <w:tcPr>
            <w:tcW w:w="1701" w:type="dxa"/>
          </w:tcPr>
          <w:p w14:paraId="1B4274F8" w14:textId="0B717BAC" w:rsidR="0057705C" w:rsidRDefault="00171BDC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3079E1E3" w14:textId="5B916287" w:rsidR="002340D1" w:rsidRDefault="00171BDC" w:rsidP="002340D1">
            <w:r>
              <w:t xml:space="preserve">Figure </w:t>
            </w:r>
            <w:r w:rsidR="00E85BA2">
              <w:t>20</w:t>
            </w:r>
          </w:p>
          <w:p w14:paraId="7799BEF7" w14:textId="5BA523C6" w:rsidR="002340D1" w:rsidRDefault="002340D1" w:rsidP="002340D1">
            <w:r>
              <w:t xml:space="preserve">Figure </w:t>
            </w:r>
            <w:r w:rsidR="00555AF3">
              <w:t>2</w:t>
            </w:r>
            <w:r w:rsidR="007D5471">
              <w:t>1</w:t>
            </w:r>
          </w:p>
          <w:p w14:paraId="5F8E02EB" w14:textId="468C5B38" w:rsidR="00171BDC" w:rsidRDefault="002340D1" w:rsidP="00555AF3">
            <w:r>
              <w:t xml:space="preserve">Figure </w:t>
            </w:r>
            <w:r w:rsidR="00555AF3">
              <w:t>2</w:t>
            </w:r>
            <w:r w:rsidR="007D5471">
              <w:t>2</w:t>
            </w:r>
          </w:p>
        </w:tc>
      </w:tr>
      <w:tr w:rsidR="001B6AA3" w14:paraId="4C5155B0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8F84A21" w14:textId="3718E7E4" w:rsidR="001B6AA3" w:rsidRDefault="00142F39" w:rsidP="0057705C">
            <w:pPr>
              <w:jc w:val="center"/>
            </w:pPr>
            <w:r>
              <w:t>#7</w:t>
            </w:r>
          </w:p>
        </w:tc>
        <w:tc>
          <w:tcPr>
            <w:tcW w:w="2547" w:type="dxa"/>
          </w:tcPr>
          <w:p w14:paraId="3840801F" w14:textId="2C669561" w:rsidR="001B6AA3" w:rsidRDefault="00667E33" w:rsidP="0057705C">
            <w:r>
              <w:t>Close and open saved file</w:t>
            </w:r>
            <w:r>
              <w:t>: “</w:t>
            </w:r>
            <w:r w:rsidRPr="00667E33">
              <w:t>Movies2.csv</w:t>
            </w:r>
            <w:r>
              <w:t>”</w:t>
            </w:r>
          </w:p>
        </w:tc>
        <w:tc>
          <w:tcPr>
            <w:tcW w:w="2268" w:type="dxa"/>
          </w:tcPr>
          <w:p w14:paraId="1D7FFE94" w14:textId="6F360D8B" w:rsidR="001B6AA3" w:rsidRDefault="00667E33" w:rsidP="0057705C">
            <w:r>
              <w:t>Display File Open dialog, then display selected file in a table</w:t>
            </w:r>
          </w:p>
        </w:tc>
        <w:tc>
          <w:tcPr>
            <w:tcW w:w="1701" w:type="dxa"/>
          </w:tcPr>
          <w:p w14:paraId="52563B06" w14:textId="7067B53A" w:rsidR="001B6AA3" w:rsidRDefault="00142F39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4F081DBF" w14:textId="0344C006" w:rsidR="001B6AA3" w:rsidRDefault="00142F39" w:rsidP="00D60687">
            <w:r>
              <w:t xml:space="preserve">Figure </w:t>
            </w:r>
            <w:r w:rsidR="00555AF3">
              <w:t>2</w:t>
            </w:r>
            <w:r w:rsidR="007D5471">
              <w:t>3</w:t>
            </w:r>
          </w:p>
          <w:p w14:paraId="0E2E0592" w14:textId="77777777" w:rsidR="00142F39" w:rsidRDefault="00142F39" w:rsidP="00D60687">
            <w:r>
              <w:t xml:space="preserve">Figure </w:t>
            </w:r>
            <w:r w:rsidR="00555AF3">
              <w:t>2</w:t>
            </w:r>
            <w:r w:rsidR="007D5471">
              <w:t>4</w:t>
            </w:r>
          </w:p>
          <w:p w14:paraId="207705AA" w14:textId="77777777" w:rsidR="00C46785" w:rsidRDefault="00C46785" w:rsidP="00D60687">
            <w:r>
              <w:t>Figure 25</w:t>
            </w:r>
          </w:p>
          <w:p w14:paraId="3FA2F3FC" w14:textId="77777777" w:rsidR="00C46785" w:rsidRDefault="00C46785" w:rsidP="00D60687">
            <w:r>
              <w:t>Figure 26</w:t>
            </w:r>
          </w:p>
          <w:p w14:paraId="5123250D" w14:textId="0FF66CA0" w:rsidR="00C46785" w:rsidRDefault="00C46785" w:rsidP="00D60687">
            <w:r>
              <w:t>Figure 27</w:t>
            </w:r>
          </w:p>
        </w:tc>
      </w:tr>
      <w:tr w:rsidR="001B6AA3" w14:paraId="3B3D3463" w14:textId="77777777" w:rsidTr="00422E2C">
        <w:tc>
          <w:tcPr>
            <w:tcW w:w="850" w:type="dxa"/>
          </w:tcPr>
          <w:p w14:paraId="2DB39CFE" w14:textId="5D3BEAD6" w:rsidR="001B6AA3" w:rsidRDefault="002417AE" w:rsidP="0057705C">
            <w:pPr>
              <w:jc w:val="center"/>
            </w:pPr>
            <w:r>
              <w:t>#8</w:t>
            </w:r>
          </w:p>
        </w:tc>
        <w:tc>
          <w:tcPr>
            <w:tcW w:w="2547" w:type="dxa"/>
          </w:tcPr>
          <w:p w14:paraId="5E9A7538" w14:textId="519C1615" w:rsidR="001B6AA3" w:rsidRDefault="00555AF3" w:rsidP="0057705C">
            <w:r>
              <w:t>Exit application</w:t>
            </w:r>
          </w:p>
        </w:tc>
        <w:tc>
          <w:tcPr>
            <w:tcW w:w="2268" w:type="dxa"/>
          </w:tcPr>
          <w:p w14:paraId="668FC0FB" w14:textId="5D2BE87E" w:rsidR="001B6AA3" w:rsidRDefault="00555AF3" w:rsidP="0057705C">
            <w:r>
              <w:t>Program shutdown</w:t>
            </w:r>
          </w:p>
        </w:tc>
        <w:tc>
          <w:tcPr>
            <w:tcW w:w="1701" w:type="dxa"/>
          </w:tcPr>
          <w:p w14:paraId="33EB3CA5" w14:textId="0781486B" w:rsidR="001B6AA3" w:rsidRDefault="002417AE" w:rsidP="0057705C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1584" w:type="dxa"/>
          </w:tcPr>
          <w:p w14:paraId="62824926" w14:textId="1207ABF2" w:rsidR="002417AE" w:rsidRDefault="002417AE" w:rsidP="00C46785">
            <w:r>
              <w:t xml:space="preserve">Figure </w:t>
            </w:r>
            <w:r w:rsidR="00C46785">
              <w:t>28</w:t>
            </w:r>
          </w:p>
        </w:tc>
      </w:tr>
    </w:tbl>
    <w:p w14:paraId="5D464422" w14:textId="55652FE0" w:rsidR="000D5080" w:rsidRDefault="000D5080" w:rsidP="007F50F8"/>
    <w:p w14:paraId="3C531E54" w14:textId="77777777" w:rsidR="00B61107" w:rsidRDefault="00122B36" w:rsidP="00B61107">
      <w:pPr>
        <w:keepNext/>
      </w:pPr>
      <w:r>
        <w:rPr>
          <w:noProof/>
        </w:rPr>
        <w:drawing>
          <wp:inline distT="0" distB="0" distL="0" distR="0" wp14:anchorId="595D03EA" wp14:editId="626E5E73">
            <wp:extent cx="3301200" cy="397800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9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74A6" w14:textId="0A7DD03C" w:rsidR="00AE22F3" w:rsidRDefault="00B61107" w:rsidP="00B61107">
      <w:pPr>
        <w:pStyle w:val="Caption"/>
      </w:pPr>
      <w:bookmarkStart w:id="8" w:name="_Toc85212394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3</w:t>
      </w:r>
      <w:r w:rsidR="00BF3EAE">
        <w:rPr>
          <w:noProof/>
        </w:rPr>
        <w:fldChar w:fldCharType="end"/>
      </w:r>
      <w:r>
        <w:t xml:space="preserve"> </w:t>
      </w:r>
      <w:r w:rsidR="002C1912">
        <w:t>–</w:t>
      </w:r>
      <w:r>
        <w:t xml:space="preserve"> </w:t>
      </w:r>
      <w:r w:rsidR="00CC5DEA">
        <w:t>Start</w:t>
      </w:r>
      <w:r w:rsidR="002C1912">
        <w:t>-</w:t>
      </w:r>
      <w:r w:rsidR="00CC5DEA">
        <w:t>up RMI and Socket Servers</w:t>
      </w:r>
      <w:bookmarkEnd w:id="8"/>
    </w:p>
    <w:p w14:paraId="56F8F9D9" w14:textId="77777777" w:rsidR="006A5308" w:rsidRDefault="006A5308" w:rsidP="006A5308">
      <w:pPr>
        <w:keepNext/>
      </w:pPr>
      <w:r>
        <w:rPr>
          <w:noProof/>
        </w:rPr>
        <w:lastRenderedPageBreak/>
        <w:drawing>
          <wp:inline distT="0" distB="0" distL="0" distR="0" wp14:anchorId="0F775123" wp14:editId="3F2A5AC9">
            <wp:extent cx="3297600" cy="397440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00" cy="3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A6F" w14:textId="2316D721" w:rsidR="00342B17" w:rsidRDefault="006A5308" w:rsidP="006A5308">
      <w:pPr>
        <w:pStyle w:val="Caption"/>
      </w:pPr>
      <w:bookmarkStart w:id="9" w:name="_Toc85212395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4</w:t>
      </w:r>
      <w:r w:rsidR="00BF3EAE">
        <w:rPr>
          <w:noProof/>
        </w:rPr>
        <w:fldChar w:fldCharType="end"/>
      </w:r>
      <w:r>
        <w:t xml:space="preserve"> </w:t>
      </w:r>
      <w:r w:rsidR="00A37237">
        <w:t>–</w:t>
      </w:r>
      <w:r>
        <w:t xml:space="preserve"> </w:t>
      </w:r>
      <w:r w:rsidR="002C1912">
        <w:t>Display About dialog - A</w:t>
      </w:r>
      <w:bookmarkEnd w:id="9"/>
    </w:p>
    <w:p w14:paraId="0D8718FC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4C1CC2AB" wp14:editId="3588F45D">
            <wp:extent cx="3312000" cy="352832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52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1737" w14:textId="0FECD521" w:rsidR="00DF1A1E" w:rsidRDefault="00EE7068" w:rsidP="00EE7068">
      <w:pPr>
        <w:pStyle w:val="Caption"/>
      </w:pPr>
      <w:bookmarkStart w:id="10" w:name="_Toc85212396"/>
      <w:r>
        <w:t xml:space="preserve">Figure </w:t>
      </w:r>
      <w:fldSimple w:instr=" SEQ Figure \* ARABIC ">
        <w:r w:rsidR="005F2C03">
          <w:rPr>
            <w:noProof/>
          </w:rPr>
          <w:t>5</w:t>
        </w:r>
      </w:fldSimple>
      <w:r>
        <w:t xml:space="preserve"> </w:t>
      </w:r>
      <w:r w:rsidR="007616B3">
        <w:t>–</w:t>
      </w:r>
      <w:r>
        <w:t xml:space="preserve"> </w:t>
      </w:r>
      <w:r w:rsidR="002C1912">
        <w:t xml:space="preserve">Display About dialog - </w:t>
      </w:r>
      <w:r w:rsidR="002C1912">
        <w:t>B</w:t>
      </w:r>
      <w:bookmarkEnd w:id="10"/>
    </w:p>
    <w:p w14:paraId="31D7F526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270FC2AC" wp14:editId="72317E22">
            <wp:extent cx="3312000" cy="39830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5CFF" w14:textId="3B0E0F0C" w:rsidR="00DF1A1E" w:rsidRDefault="00EE7068" w:rsidP="00EE7068">
      <w:pPr>
        <w:pStyle w:val="Caption"/>
      </w:pPr>
      <w:bookmarkStart w:id="11" w:name="_Toc85212397"/>
      <w:r>
        <w:t xml:space="preserve">Figure </w:t>
      </w:r>
      <w:fldSimple w:instr=" SEQ Figure \* ARABIC ">
        <w:r w:rsidR="005F2C03">
          <w:rPr>
            <w:noProof/>
          </w:rPr>
          <w:t>6</w:t>
        </w:r>
      </w:fldSimple>
      <w:r>
        <w:t xml:space="preserve"> - </w:t>
      </w:r>
      <w:r w:rsidR="006F3DB2">
        <w:t>Open a CSV file</w:t>
      </w:r>
      <w:r w:rsidR="006F3DB2">
        <w:t xml:space="preserve"> </w:t>
      </w:r>
      <w:r w:rsidR="005D37FD">
        <w:t>–</w:t>
      </w:r>
      <w:r w:rsidR="007616B3">
        <w:t xml:space="preserve"> </w:t>
      </w:r>
      <w:r w:rsidR="005D37FD">
        <w:t>File/Open</w:t>
      </w:r>
      <w:bookmarkEnd w:id="11"/>
    </w:p>
    <w:p w14:paraId="5A81B391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31B81DAD" wp14:editId="52FE05FF">
            <wp:extent cx="5707095" cy="5196118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095" cy="51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CA9" w14:textId="0AFFBE30" w:rsidR="00DF1A1E" w:rsidRDefault="00EE7068" w:rsidP="00EE7068">
      <w:pPr>
        <w:pStyle w:val="Caption"/>
      </w:pPr>
      <w:bookmarkStart w:id="12" w:name="_Toc85212398"/>
      <w:r>
        <w:t xml:space="preserve">Figure </w:t>
      </w:r>
      <w:fldSimple w:instr=" SEQ Figure \* ARABIC ">
        <w:r w:rsidR="005F2C03">
          <w:rPr>
            <w:noProof/>
          </w:rPr>
          <w:t>7</w:t>
        </w:r>
      </w:fldSimple>
      <w:r>
        <w:t xml:space="preserve"> - </w:t>
      </w:r>
      <w:r w:rsidR="006F3DB2">
        <w:t xml:space="preserve">Open a CSV file </w:t>
      </w:r>
      <w:r w:rsidR="005D37FD">
        <w:t>–</w:t>
      </w:r>
      <w:r w:rsidR="006F3DB2">
        <w:t xml:space="preserve"> </w:t>
      </w:r>
      <w:r w:rsidR="005D37FD">
        <w:t>File Open dialog</w:t>
      </w:r>
      <w:bookmarkEnd w:id="12"/>
    </w:p>
    <w:p w14:paraId="1A477C33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1E8E5CB7" wp14:editId="5B355E85">
            <wp:extent cx="3311191" cy="39924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191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5AD3" w14:textId="355DE896" w:rsidR="00DF1A1E" w:rsidRDefault="00EE7068" w:rsidP="00EE7068">
      <w:pPr>
        <w:pStyle w:val="Caption"/>
      </w:pPr>
      <w:bookmarkStart w:id="13" w:name="_Toc85212399"/>
      <w:r>
        <w:t xml:space="preserve">Figure </w:t>
      </w:r>
      <w:fldSimple w:instr=" SEQ Figure \* ARABIC ">
        <w:r w:rsidR="005F2C03">
          <w:rPr>
            <w:noProof/>
          </w:rPr>
          <w:t>8</w:t>
        </w:r>
      </w:fldSimple>
      <w:r>
        <w:t xml:space="preserve"> - </w:t>
      </w:r>
      <w:r w:rsidR="006F3DB2">
        <w:t xml:space="preserve">Open a CSV file </w:t>
      </w:r>
      <w:r w:rsidR="005D37FD">
        <w:t>–</w:t>
      </w:r>
      <w:r w:rsidR="006F3DB2">
        <w:t xml:space="preserve"> </w:t>
      </w:r>
      <w:r w:rsidR="005D37FD">
        <w:t>Data in table</w:t>
      </w:r>
      <w:bookmarkEnd w:id="13"/>
    </w:p>
    <w:p w14:paraId="38669E16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419C80C5" wp14:editId="06006989">
            <wp:extent cx="3312000" cy="39830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6472" w14:textId="6A5FA84C" w:rsidR="00DF1A1E" w:rsidRDefault="00EE7068" w:rsidP="00EE7068">
      <w:pPr>
        <w:pStyle w:val="Caption"/>
      </w:pPr>
      <w:bookmarkStart w:id="14" w:name="_Toc85212400"/>
      <w:r>
        <w:t xml:space="preserve">Figure </w:t>
      </w:r>
      <w:fldSimple w:instr=" SEQ Figure \* ARABIC ">
        <w:r w:rsidR="005F2C03">
          <w:rPr>
            <w:noProof/>
          </w:rPr>
          <w:t>9</w:t>
        </w:r>
      </w:fldSimple>
      <w:r w:rsidRPr="003409F1">
        <w:t xml:space="preserve"> - </w:t>
      </w:r>
      <w:r w:rsidR="006F3DB2">
        <w:t>Close and open a different CSV file</w:t>
      </w:r>
      <w:r w:rsidR="006F3DB2">
        <w:t xml:space="preserve"> </w:t>
      </w:r>
      <w:r w:rsidR="005D37FD">
        <w:t>–</w:t>
      </w:r>
      <w:r w:rsidR="009F672B">
        <w:t xml:space="preserve"> </w:t>
      </w:r>
      <w:r w:rsidR="005D37FD">
        <w:t>File/Close</w:t>
      </w:r>
      <w:bookmarkEnd w:id="14"/>
    </w:p>
    <w:p w14:paraId="1954CF52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07057481" wp14:editId="333AABD2">
            <wp:extent cx="3312000" cy="39830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8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E6" w14:textId="715A030E" w:rsidR="00DF1A1E" w:rsidRDefault="00EE7068" w:rsidP="00EE7068">
      <w:pPr>
        <w:pStyle w:val="Caption"/>
      </w:pPr>
      <w:bookmarkStart w:id="15" w:name="_Toc85212401"/>
      <w:r>
        <w:t xml:space="preserve">Figure </w:t>
      </w:r>
      <w:fldSimple w:instr=" SEQ Figure \* ARABIC ">
        <w:r w:rsidR="005F2C03">
          <w:rPr>
            <w:noProof/>
          </w:rPr>
          <w:t>10</w:t>
        </w:r>
      </w:fldSimple>
      <w:r>
        <w:t xml:space="preserve"> - </w:t>
      </w:r>
      <w:r w:rsidR="006F3DB2">
        <w:t xml:space="preserve">Close and open a different CSV file </w:t>
      </w:r>
      <w:r w:rsidR="005D37FD">
        <w:t>–</w:t>
      </w:r>
      <w:r w:rsidR="006F3DB2">
        <w:t xml:space="preserve"> </w:t>
      </w:r>
      <w:r w:rsidR="005D37FD">
        <w:t>File/Open</w:t>
      </w:r>
      <w:bookmarkEnd w:id="15"/>
    </w:p>
    <w:p w14:paraId="163DB288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498AA51A" wp14:editId="61F7F1CC">
            <wp:extent cx="3290400" cy="2995799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99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0021" w14:textId="304878C6" w:rsidR="00DF1A1E" w:rsidRDefault="00EE7068" w:rsidP="00EE7068">
      <w:pPr>
        <w:pStyle w:val="Caption"/>
      </w:pPr>
      <w:bookmarkStart w:id="16" w:name="_Toc85212402"/>
      <w:r>
        <w:t xml:space="preserve">Figure </w:t>
      </w:r>
      <w:fldSimple w:instr=" SEQ Figure \* ARABIC ">
        <w:r w:rsidR="005F2C03">
          <w:rPr>
            <w:noProof/>
          </w:rPr>
          <w:t>11</w:t>
        </w:r>
      </w:fldSimple>
      <w:r w:rsidRPr="00BE1EAE">
        <w:t xml:space="preserve"> </w:t>
      </w:r>
      <w:r w:rsidR="00EF1025">
        <w:t>–</w:t>
      </w:r>
      <w:r w:rsidRPr="00BE1EAE">
        <w:t xml:space="preserve"> </w:t>
      </w:r>
      <w:r w:rsidR="006F3DB2">
        <w:t xml:space="preserve">Close and open a different CSV file </w:t>
      </w:r>
      <w:r w:rsidR="005D37FD">
        <w:t>–</w:t>
      </w:r>
      <w:r w:rsidR="006F3DB2">
        <w:t xml:space="preserve"> </w:t>
      </w:r>
      <w:r w:rsidR="005D37FD">
        <w:t>File Open dialog</w:t>
      </w:r>
      <w:bookmarkEnd w:id="16"/>
    </w:p>
    <w:p w14:paraId="350E355A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27A0F32E" wp14:editId="72CB61DB">
            <wp:extent cx="3268800" cy="394128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394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F73" w14:textId="7E0E8369" w:rsidR="00DF1A1E" w:rsidRDefault="00EE7068" w:rsidP="00EE7068">
      <w:pPr>
        <w:pStyle w:val="Caption"/>
      </w:pPr>
      <w:bookmarkStart w:id="17" w:name="_Toc85212403"/>
      <w:r>
        <w:t xml:space="preserve">Figure </w:t>
      </w:r>
      <w:fldSimple w:instr=" SEQ Figure \* ARABIC ">
        <w:r w:rsidR="005F2C03">
          <w:rPr>
            <w:noProof/>
          </w:rPr>
          <w:t>12</w:t>
        </w:r>
      </w:fldSimple>
      <w:r>
        <w:t xml:space="preserve"> </w:t>
      </w:r>
      <w:r w:rsidR="00EF1025">
        <w:t>–</w:t>
      </w:r>
      <w:r>
        <w:t xml:space="preserve"> </w:t>
      </w:r>
      <w:r w:rsidR="006F3DB2">
        <w:t xml:space="preserve">Close and open a different CSV file </w:t>
      </w:r>
      <w:r w:rsidR="005D37FD">
        <w:t>–</w:t>
      </w:r>
      <w:r w:rsidR="006F3DB2">
        <w:t xml:space="preserve"> </w:t>
      </w:r>
      <w:r w:rsidR="005D37FD">
        <w:t>Data in table</w:t>
      </w:r>
      <w:bookmarkEnd w:id="17"/>
    </w:p>
    <w:p w14:paraId="5CE497D6" w14:textId="77777777" w:rsidR="00EF1025" w:rsidRDefault="00CE65E1" w:rsidP="00EF1025">
      <w:pPr>
        <w:keepNext/>
      </w:pPr>
      <w:r>
        <w:rPr>
          <w:noProof/>
        </w:rPr>
        <w:lastRenderedPageBreak/>
        <w:drawing>
          <wp:inline distT="0" distB="0" distL="0" distR="0" wp14:anchorId="329F6EE4" wp14:editId="745E57F7">
            <wp:extent cx="4813200" cy="8298000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00" cy="82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10B6" w14:textId="044597EF" w:rsidR="004D5529" w:rsidRDefault="00EF1025" w:rsidP="00EF1025">
      <w:pPr>
        <w:pStyle w:val="Caption"/>
      </w:pPr>
      <w:bookmarkStart w:id="18" w:name="_Toc85212404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13</w:t>
      </w:r>
      <w:r w:rsidR="00BF3EAE">
        <w:rPr>
          <w:noProof/>
        </w:rPr>
        <w:fldChar w:fldCharType="end"/>
      </w:r>
      <w:r>
        <w:t xml:space="preserve"> </w:t>
      </w:r>
      <w:r w:rsidRPr="00EC017A">
        <w:t xml:space="preserve">– </w:t>
      </w:r>
      <w:r w:rsidR="006F3DB2">
        <w:t xml:space="preserve">Close and open a different CSV file </w:t>
      </w:r>
      <w:r w:rsidR="005D37FD">
        <w:t>–</w:t>
      </w:r>
      <w:r w:rsidR="006F3DB2">
        <w:t xml:space="preserve"> </w:t>
      </w:r>
      <w:r w:rsidR="005D37FD">
        <w:t>Displayed full screen</w:t>
      </w:r>
      <w:bookmarkEnd w:id="18"/>
    </w:p>
    <w:p w14:paraId="01E55817" w14:textId="77777777" w:rsidR="00F422D0" w:rsidRDefault="00F422D0" w:rsidP="00F422D0">
      <w:pPr>
        <w:keepNext/>
      </w:pPr>
      <w:r>
        <w:rPr>
          <w:noProof/>
        </w:rPr>
        <w:lastRenderedPageBreak/>
        <w:drawing>
          <wp:inline distT="0" distB="0" distL="0" distR="0" wp14:anchorId="1FAFC3C4" wp14:editId="72D283FD">
            <wp:extent cx="4708800" cy="811440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04C" w14:textId="1B691DFF" w:rsidR="004D5529" w:rsidRDefault="00F422D0" w:rsidP="00F422D0">
      <w:pPr>
        <w:pStyle w:val="Caption"/>
      </w:pPr>
      <w:bookmarkStart w:id="19" w:name="_Toc85212405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14</w:t>
      </w:r>
      <w:r w:rsidR="00BF3EAE">
        <w:rPr>
          <w:noProof/>
        </w:rPr>
        <w:fldChar w:fldCharType="end"/>
      </w:r>
      <w:r w:rsidRPr="00C27FF5">
        <w:t xml:space="preserve"> – </w:t>
      </w:r>
      <w:r w:rsidR="005D37FD">
        <w:t>Edit a record</w:t>
      </w:r>
      <w:r w:rsidR="005D37FD" w:rsidRPr="00C27FF5">
        <w:t xml:space="preserve"> </w:t>
      </w:r>
      <w:r w:rsidR="005D37FD">
        <w:t>– Select a record</w:t>
      </w:r>
      <w:bookmarkEnd w:id="19"/>
    </w:p>
    <w:p w14:paraId="2E20241D" w14:textId="77777777" w:rsidR="00F422D0" w:rsidRDefault="00F422D0" w:rsidP="00F422D0">
      <w:pPr>
        <w:keepNext/>
      </w:pPr>
      <w:r>
        <w:rPr>
          <w:noProof/>
        </w:rPr>
        <w:drawing>
          <wp:inline distT="0" distB="0" distL="0" distR="0" wp14:anchorId="126C7B6C" wp14:editId="111E7C78">
            <wp:extent cx="4708800" cy="811440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A4F8" w14:textId="4AF0A227" w:rsidR="004D5529" w:rsidRDefault="00F422D0" w:rsidP="00F422D0">
      <w:pPr>
        <w:pStyle w:val="Caption"/>
      </w:pPr>
      <w:bookmarkStart w:id="20" w:name="_Toc85212406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15</w:t>
      </w:r>
      <w:r w:rsidR="00BF3EAE">
        <w:rPr>
          <w:noProof/>
        </w:rPr>
        <w:fldChar w:fldCharType="end"/>
      </w:r>
      <w:r w:rsidRPr="003D3758">
        <w:t xml:space="preserve"> – </w:t>
      </w:r>
      <w:r w:rsidR="005D37FD">
        <w:t>Edit a record</w:t>
      </w:r>
      <w:r w:rsidR="005D37FD" w:rsidRPr="00C27FF5">
        <w:t xml:space="preserve"> </w:t>
      </w:r>
      <w:r w:rsidR="005D37FD">
        <w:t>–</w:t>
      </w:r>
      <w:r w:rsidR="005D37FD" w:rsidRPr="00C27FF5">
        <w:t xml:space="preserve"> </w:t>
      </w:r>
      <w:r w:rsidR="005D37FD">
        <w:t>Right click pop-up menu – Click Edit</w:t>
      </w:r>
      <w:bookmarkEnd w:id="20"/>
    </w:p>
    <w:p w14:paraId="1AE8AA78" w14:textId="77777777" w:rsidR="005B5184" w:rsidRDefault="005B5184" w:rsidP="005B5184">
      <w:pPr>
        <w:keepNext/>
      </w:pPr>
      <w:r>
        <w:rPr>
          <w:noProof/>
        </w:rPr>
        <w:lastRenderedPageBreak/>
        <w:drawing>
          <wp:inline distT="0" distB="0" distL="0" distR="0" wp14:anchorId="42E3BCE0" wp14:editId="07444FBC">
            <wp:extent cx="4708800" cy="811440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6FF" w14:textId="389F760F" w:rsidR="004D5529" w:rsidRDefault="005B5184" w:rsidP="005B5184">
      <w:pPr>
        <w:pStyle w:val="Caption"/>
      </w:pPr>
      <w:bookmarkStart w:id="21" w:name="_Toc85212407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16</w:t>
      </w:r>
      <w:r w:rsidR="00BF3EAE">
        <w:rPr>
          <w:noProof/>
        </w:rPr>
        <w:fldChar w:fldCharType="end"/>
      </w:r>
      <w:r w:rsidRPr="00106BB0">
        <w:t xml:space="preserve"> – </w:t>
      </w:r>
      <w:r w:rsidR="005D37FD">
        <w:t>Edit a record</w:t>
      </w:r>
      <w:r w:rsidR="005D37FD" w:rsidRPr="00C27FF5">
        <w:t xml:space="preserve"> </w:t>
      </w:r>
      <w:r w:rsidR="005D37FD">
        <w:t>–</w:t>
      </w:r>
      <w:r w:rsidR="005D37FD">
        <w:t xml:space="preserve"> Edit Form dialog</w:t>
      </w:r>
      <w:bookmarkEnd w:id="21"/>
    </w:p>
    <w:p w14:paraId="23C6A615" w14:textId="77777777" w:rsidR="009F53AE" w:rsidRDefault="009F53AE" w:rsidP="009F53AE">
      <w:pPr>
        <w:keepNext/>
      </w:pPr>
      <w:r>
        <w:rPr>
          <w:noProof/>
        </w:rPr>
        <w:drawing>
          <wp:inline distT="0" distB="0" distL="0" distR="0" wp14:anchorId="5D15AE45" wp14:editId="085B982A">
            <wp:extent cx="2835225" cy="39672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25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6E8D" w14:textId="3003C365" w:rsidR="004D5529" w:rsidRDefault="009F53AE" w:rsidP="009F53AE">
      <w:pPr>
        <w:pStyle w:val="Caption"/>
      </w:pPr>
      <w:bookmarkStart w:id="22" w:name="_Toc85212408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17</w:t>
      </w:r>
      <w:r w:rsidR="00BF3EAE">
        <w:rPr>
          <w:noProof/>
        </w:rPr>
        <w:fldChar w:fldCharType="end"/>
      </w:r>
      <w:r>
        <w:t xml:space="preserve"> - </w:t>
      </w:r>
      <w:r w:rsidR="00E85BA2">
        <w:t>Edit a record</w:t>
      </w:r>
      <w:r w:rsidR="00E85BA2" w:rsidRPr="00C27FF5">
        <w:t xml:space="preserve"> </w:t>
      </w:r>
      <w:r w:rsidR="00E85BA2">
        <w:t>–</w:t>
      </w:r>
      <w:r w:rsidR="00E85BA2">
        <w:t xml:space="preserve"> Modify the Title value</w:t>
      </w:r>
      <w:bookmarkEnd w:id="22"/>
    </w:p>
    <w:p w14:paraId="3524FBE4" w14:textId="77777777" w:rsidR="001F4FBA" w:rsidRDefault="001F4FBA" w:rsidP="001F4FBA">
      <w:pPr>
        <w:keepNext/>
      </w:pPr>
      <w:r>
        <w:rPr>
          <w:noProof/>
        </w:rPr>
        <w:lastRenderedPageBreak/>
        <w:drawing>
          <wp:inline distT="0" distB="0" distL="0" distR="0" wp14:anchorId="4464386E" wp14:editId="0EE1A526">
            <wp:extent cx="2845804" cy="39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804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9AFD" w14:textId="01CC408A" w:rsidR="004D5529" w:rsidRDefault="001F4FBA" w:rsidP="001F4FBA">
      <w:pPr>
        <w:pStyle w:val="Caption"/>
      </w:pPr>
      <w:bookmarkStart w:id="23" w:name="_Toc85212409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18</w:t>
      </w:r>
      <w:r w:rsidR="00BF3EAE">
        <w:rPr>
          <w:noProof/>
        </w:rPr>
        <w:fldChar w:fldCharType="end"/>
      </w:r>
      <w:r w:rsidRPr="00196B37">
        <w:t xml:space="preserve"> - </w:t>
      </w:r>
      <w:r w:rsidR="00E85BA2">
        <w:t>Edit a record</w:t>
      </w:r>
      <w:r w:rsidR="00E85BA2" w:rsidRPr="00C27FF5">
        <w:t xml:space="preserve"> </w:t>
      </w:r>
      <w:r w:rsidR="00E85BA2">
        <w:t>– Update the record</w:t>
      </w:r>
      <w:bookmarkEnd w:id="23"/>
    </w:p>
    <w:p w14:paraId="056B3992" w14:textId="77777777" w:rsidR="00725A44" w:rsidRDefault="00725A44" w:rsidP="00725A44">
      <w:pPr>
        <w:keepNext/>
      </w:pPr>
      <w:r>
        <w:rPr>
          <w:noProof/>
        </w:rPr>
        <w:drawing>
          <wp:inline distT="0" distB="0" distL="0" distR="0" wp14:anchorId="7187C00E" wp14:editId="3FD8B2F8">
            <wp:extent cx="4708800" cy="81144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EDA1" w14:textId="7D8DB1CB" w:rsidR="004D5529" w:rsidRDefault="00725A44" w:rsidP="00725A44">
      <w:pPr>
        <w:pStyle w:val="Caption"/>
      </w:pPr>
      <w:bookmarkStart w:id="24" w:name="_Toc85212410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19</w:t>
      </w:r>
      <w:r w:rsidR="00BF3EAE">
        <w:rPr>
          <w:noProof/>
        </w:rPr>
        <w:fldChar w:fldCharType="end"/>
      </w:r>
      <w:r>
        <w:t xml:space="preserve"> - </w:t>
      </w:r>
      <w:r w:rsidR="00E85BA2">
        <w:t>Edit a record</w:t>
      </w:r>
      <w:r w:rsidR="00E85BA2" w:rsidRPr="00C27FF5">
        <w:t xml:space="preserve"> </w:t>
      </w:r>
      <w:r w:rsidR="00E85BA2">
        <w:t>–</w:t>
      </w:r>
      <w:r w:rsidR="00E85BA2">
        <w:t xml:space="preserve"> Show result</w:t>
      </w:r>
      <w:bookmarkEnd w:id="24"/>
    </w:p>
    <w:p w14:paraId="2C047738" w14:textId="77777777" w:rsidR="00725A44" w:rsidRDefault="00725A44" w:rsidP="00725A44">
      <w:pPr>
        <w:keepNext/>
      </w:pPr>
      <w:r>
        <w:rPr>
          <w:noProof/>
        </w:rPr>
        <w:lastRenderedPageBreak/>
        <w:drawing>
          <wp:inline distT="0" distB="0" distL="0" distR="0" wp14:anchorId="7E70D291" wp14:editId="53CD662C">
            <wp:extent cx="4723200" cy="811440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6719" w14:textId="51242F33" w:rsidR="004D5529" w:rsidRDefault="00725A44" w:rsidP="00725A44">
      <w:pPr>
        <w:pStyle w:val="Caption"/>
      </w:pPr>
      <w:bookmarkStart w:id="25" w:name="_Toc85212411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20</w:t>
      </w:r>
      <w:r w:rsidR="00BF3EAE">
        <w:rPr>
          <w:noProof/>
        </w:rPr>
        <w:fldChar w:fldCharType="end"/>
      </w:r>
      <w:r w:rsidRPr="00FC7FCA">
        <w:t xml:space="preserve"> - </w:t>
      </w:r>
      <w:r w:rsidR="00DE52AF">
        <w:t>Save changed data to a new file</w:t>
      </w:r>
      <w:r w:rsidR="00DE52AF">
        <w:t xml:space="preserve"> – File/Save As</w:t>
      </w:r>
      <w:bookmarkEnd w:id="25"/>
    </w:p>
    <w:p w14:paraId="071D78FB" w14:textId="77777777" w:rsidR="00BB6484" w:rsidRDefault="00BB6484" w:rsidP="00BB6484">
      <w:pPr>
        <w:keepNext/>
      </w:pPr>
      <w:r>
        <w:rPr>
          <w:noProof/>
        </w:rPr>
        <w:drawing>
          <wp:inline distT="0" distB="0" distL="0" distR="0" wp14:anchorId="57AE9CFB" wp14:editId="361D2C4F">
            <wp:extent cx="4708800" cy="811440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5B19" w14:textId="152B3857" w:rsidR="004D5529" w:rsidRDefault="00BB6484" w:rsidP="00BB6484">
      <w:pPr>
        <w:pStyle w:val="Caption"/>
      </w:pPr>
      <w:bookmarkStart w:id="26" w:name="_Toc85212412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21</w:t>
      </w:r>
      <w:r w:rsidR="00BF3EAE">
        <w:rPr>
          <w:noProof/>
        </w:rPr>
        <w:fldChar w:fldCharType="end"/>
      </w:r>
      <w:r>
        <w:t xml:space="preserve"> - </w:t>
      </w:r>
      <w:r w:rsidR="00DE52AF">
        <w:t>Save changed data to a new file</w:t>
      </w:r>
      <w:r w:rsidR="00DE52AF">
        <w:t xml:space="preserve"> – File Save dialog</w:t>
      </w:r>
      <w:bookmarkEnd w:id="26"/>
    </w:p>
    <w:p w14:paraId="63CFBA35" w14:textId="77777777" w:rsidR="00BB6484" w:rsidRDefault="00BB6484" w:rsidP="00BB6484">
      <w:pPr>
        <w:keepNext/>
      </w:pPr>
      <w:r>
        <w:rPr>
          <w:noProof/>
        </w:rPr>
        <w:lastRenderedPageBreak/>
        <w:drawing>
          <wp:inline distT="0" distB="0" distL="0" distR="0" wp14:anchorId="2894AD27" wp14:editId="58E47ED3">
            <wp:extent cx="4809600" cy="82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82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F2FB" w14:textId="17460AFD" w:rsidR="00BB6484" w:rsidRDefault="00BB6484" w:rsidP="00BB6484">
      <w:pPr>
        <w:pStyle w:val="Caption"/>
      </w:pPr>
      <w:bookmarkStart w:id="27" w:name="_Toc85212413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22</w:t>
      </w:r>
      <w:r w:rsidR="00BF3EAE">
        <w:rPr>
          <w:noProof/>
        </w:rPr>
        <w:fldChar w:fldCharType="end"/>
      </w:r>
      <w:r w:rsidRPr="00264500">
        <w:t xml:space="preserve"> - </w:t>
      </w:r>
      <w:r w:rsidR="00DE52AF">
        <w:t>Save changed data to a new file</w:t>
      </w:r>
      <w:r w:rsidR="00DE52AF">
        <w:t xml:space="preserve"> – New filename and status message</w:t>
      </w:r>
      <w:bookmarkEnd w:id="27"/>
    </w:p>
    <w:p w14:paraId="2EE9EBC0" w14:textId="77777777" w:rsidR="00166093" w:rsidRDefault="00166093" w:rsidP="00166093">
      <w:pPr>
        <w:keepNext/>
      </w:pPr>
      <w:r>
        <w:rPr>
          <w:noProof/>
        </w:rPr>
        <w:drawing>
          <wp:inline distT="0" distB="0" distL="0" distR="0" wp14:anchorId="40EB432F" wp14:editId="6C9B63AF">
            <wp:extent cx="4723200" cy="8114400"/>
            <wp:effectExtent l="0" t="0" r="127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7EC" w14:textId="42949E6D" w:rsidR="00BB6484" w:rsidRDefault="00166093" w:rsidP="00166093">
      <w:pPr>
        <w:pStyle w:val="Caption"/>
      </w:pPr>
      <w:bookmarkStart w:id="28" w:name="_Toc85212414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23</w:t>
      </w:r>
      <w:r w:rsidR="00BF3EAE">
        <w:rPr>
          <w:noProof/>
        </w:rPr>
        <w:fldChar w:fldCharType="end"/>
      </w:r>
      <w:r>
        <w:t xml:space="preserve"> - </w:t>
      </w:r>
      <w:r w:rsidR="00B77613">
        <w:t>Close and open saved file</w:t>
      </w:r>
      <w:r w:rsidR="00B77613">
        <w:t xml:space="preserve"> – File/Close</w:t>
      </w:r>
      <w:bookmarkEnd w:id="28"/>
    </w:p>
    <w:p w14:paraId="3AE13B00" w14:textId="77777777" w:rsidR="00166093" w:rsidRDefault="00166093" w:rsidP="00166093">
      <w:pPr>
        <w:keepNext/>
      </w:pPr>
      <w:r>
        <w:rPr>
          <w:noProof/>
        </w:rPr>
        <w:lastRenderedPageBreak/>
        <w:drawing>
          <wp:inline distT="0" distB="0" distL="0" distR="0" wp14:anchorId="05E4E1C2" wp14:editId="53555431">
            <wp:extent cx="4723200" cy="8114400"/>
            <wp:effectExtent l="0" t="0" r="127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4FF" w14:textId="107AC260" w:rsidR="00BB6484" w:rsidRDefault="00166093" w:rsidP="00166093">
      <w:pPr>
        <w:pStyle w:val="Caption"/>
      </w:pPr>
      <w:bookmarkStart w:id="29" w:name="_Toc85212415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24</w:t>
      </w:r>
      <w:r w:rsidR="00BF3EAE">
        <w:rPr>
          <w:noProof/>
        </w:rPr>
        <w:fldChar w:fldCharType="end"/>
      </w:r>
      <w:r w:rsidRPr="00791976">
        <w:t xml:space="preserve"> - </w:t>
      </w:r>
      <w:r w:rsidR="00B77613">
        <w:t>Close and open saved file</w:t>
      </w:r>
      <w:r w:rsidR="00B77613">
        <w:t xml:space="preserve"> – File/Open</w:t>
      </w:r>
      <w:bookmarkEnd w:id="29"/>
    </w:p>
    <w:p w14:paraId="7FF79F88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72DBEB6E" wp14:editId="1A9FF273">
            <wp:extent cx="4708800" cy="811440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234" w14:textId="72E27707" w:rsidR="00BB6484" w:rsidRDefault="00D43303" w:rsidP="00D43303">
      <w:pPr>
        <w:pStyle w:val="Caption"/>
      </w:pPr>
      <w:bookmarkStart w:id="30" w:name="_Toc85212416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25</w:t>
      </w:r>
      <w:r w:rsidR="00BF3EAE">
        <w:rPr>
          <w:noProof/>
        </w:rPr>
        <w:fldChar w:fldCharType="end"/>
      </w:r>
      <w:r>
        <w:t xml:space="preserve"> - </w:t>
      </w:r>
      <w:r w:rsidR="00B77613">
        <w:t>Close and open saved file</w:t>
      </w:r>
      <w:r w:rsidR="00B77613">
        <w:t xml:space="preserve"> – File Open dialog</w:t>
      </w:r>
      <w:bookmarkEnd w:id="30"/>
    </w:p>
    <w:p w14:paraId="6439E967" w14:textId="77777777" w:rsidR="00D43303" w:rsidRDefault="00D43303" w:rsidP="00D43303">
      <w:pPr>
        <w:keepNext/>
      </w:pPr>
      <w:r>
        <w:rPr>
          <w:noProof/>
        </w:rPr>
        <w:lastRenderedPageBreak/>
        <w:drawing>
          <wp:inline distT="0" distB="0" distL="0" distR="0" wp14:anchorId="5AAF165D" wp14:editId="3B7B0D93">
            <wp:extent cx="4708800" cy="811440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758C" w14:textId="2FB0EB9B" w:rsidR="002F59BC" w:rsidRDefault="00D43303" w:rsidP="00D43303">
      <w:pPr>
        <w:pStyle w:val="Caption"/>
      </w:pPr>
      <w:bookmarkStart w:id="31" w:name="_Toc85212417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26</w:t>
      </w:r>
      <w:r w:rsidR="00BF3EAE">
        <w:rPr>
          <w:noProof/>
        </w:rPr>
        <w:fldChar w:fldCharType="end"/>
      </w:r>
      <w:r w:rsidRPr="00BE6012">
        <w:t xml:space="preserve"> - </w:t>
      </w:r>
      <w:r w:rsidR="00B77613">
        <w:t>Close and open saved file</w:t>
      </w:r>
      <w:r w:rsidR="00B77613">
        <w:t xml:space="preserve"> – Saved file is displayed</w:t>
      </w:r>
      <w:bookmarkEnd w:id="31"/>
    </w:p>
    <w:p w14:paraId="50824AB0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788786D0" wp14:editId="6E4DF36F">
            <wp:extent cx="4708800" cy="811440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4D0" w14:textId="7DFE789D" w:rsidR="002F59BC" w:rsidRDefault="00D43303" w:rsidP="00D43303">
      <w:pPr>
        <w:pStyle w:val="Caption"/>
      </w:pPr>
      <w:bookmarkStart w:id="32" w:name="_Toc85212418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27</w:t>
      </w:r>
      <w:r w:rsidR="00BF3EAE">
        <w:rPr>
          <w:noProof/>
        </w:rPr>
        <w:fldChar w:fldCharType="end"/>
      </w:r>
      <w:r w:rsidRPr="00112182">
        <w:t xml:space="preserve"> - </w:t>
      </w:r>
      <w:r w:rsidR="00B77613">
        <w:t>Close and open saved file</w:t>
      </w:r>
      <w:r w:rsidR="00B77613">
        <w:t xml:space="preserve"> – Show modified record</w:t>
      </w:r>
      <w:bookmarkEnd w:id="32"/>
    </w:p>
    <w:p w14:paraId="1B734D8F" w14:textId="77777777" w:rsidR="00D43303" w:rsidRDefault="00D43303" w:rsidP="00D43303">
      <w:pPr>
        <w:keepNext/>
      </w:pPr>
      <w:r>
        <w:rPr>
          <w:noProof/>
        </w:rPr>
        <w:lastRenderedPageBreak/>
        <w:drawing>
          <wp:inline distT="0" distB="0" distL="0" distR="0" wp14:anchorId="223AE8C7" wp14:editId="56409884">
            <wp:extent cx="4723200" cy="8114400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A304" w14:textId="25840F02" w:rsidR="00D43303" w:rsidRDefault="00D43303" w:rsidP="00D43303">
      <w:pPr>
        <w:pStyle w:val="Caption"/>
      </w:pPr>
      <w:bookmarkStart w:id="33" w:name="_Toc85212419"/>
      <w:r>
        <w:t xml:space="preserve">Figure </w:t>
      </w:r>
      <w:r w:rsidR="00BF3EAE">
        <w:fldChar w:fldCharType="begin"/>
      </w:r>
      <w:r w:rsidR="00BF3EAE">
        <w:instrText xml:space="preserve"> SEQ Figure \* ARABIC </w:instrText>
      </w:r>
      <w:r w:rsidR="00BF3EAE">
        <w:fldChar w:fldCharType="separate"/>
      </w:r>
      <w:r w:rsidR="005F2C03">
        <w:rPr>
          <w:noProof/>
        </w:rPr>
        <w:t>28</w:t>
      </w:r>
      <w:r w:rsidR="00BF3EAE">
        <w:rPr>
          <w:noProof/>
        </w:rPr>
        <w:fldChar w:fldCharType="end"/>
      </w:r>
      <w:r w:rsidRPr="00F0198E">
        <w:t xml:space="preserve"> </w:t>
      </w:r>
      <w:r w:rsidR="00982CD2">
        <w:t>–</w:t>
      </w:r>
      <w:r w:rsidRPr="00F0198E">
        <w:t xml:space="preserve"> </w:t>
      </w:r>
      <w:r w:rsidR="00982CD2">
        <w:t>Exit application – File/Exit</w:t>
      </w:r>
      <w:bookmarkEnd w:id="33"/>
    </w:p>
    <w:p w14:paraId="6BB0B22D" w14:textId="652642F1" w:rsidR="00DF1A1E" w:rsidRDefault="00DF1A1E">
      <w:r>
        <w:br w:type="page"/>
      </w:r>
    </w:p>
    <w:p w14:paraId="74B062C7" w14:textId="77777777" w:rsidR="008077EF" w:rsidRDefault="008077EF" w:rsidP="008077EF">
      <w:pPr>
        <w:pStyle w:val="Heading1"/>
      </w:pPr>
      <w:bookmarkStart w:id="34" w:name="_Toc85212385"/>
      <w:r>
        <w:lastRenderedPageBreak/>
        <w:t>References</w:t>
      </w:r>
      <w:bookmarkEnd w:id="34"/>
    </w:p>
    <w:p w14:paraId="2DCA6501" w14:textId="77777777" w:rsidR="008077EF" w:rsidRDefault="008077EF" w:rsidP="008077EF"/>
    <w:p w14:paraId="4891A2D1" w14:textId="77777777" w:rsidR="008077EF" w:rsidRDefault="008077EF" w:rsidP="008077EF"/>
    <w:sectPr w:rsidR="008077EF" w:rsidSect="00CD2B65">
      <w:headerReference w:type="default" r:id="rId40"/>
      <w:footerReference w:type="default" r:id="rId41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041B" w14:textId="77777777" w:rsidR="002C7CCF" w:rsidRDefault="002C7CCF" w:rsidP="008077EF">
      <w:pPr>
        <w:spacing w:after="0" w:line="240" w:lineRule="auto"/>
      </w:pPr>
      <w:r>
        <w:separator/>
      </w:r>
    </w:p>
  </w:endnote>
  <w:endnote w:type="continuationSeparator" w:id="0">
    <w:p w14:paraId="65D1116F" w14:textId="77777777" w:rsidR="002C7CCF" w:rsidRDefault="002C7CCF" w:rsidP="0080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7949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D316" w14:textId="1CB6F3A2" w:rsidR="000B6BA5" w:rsidRDefault="00CD2B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8D75" w14:textId="77777777" w:rsidR="00CD2B65" w:rsidRPr="00CD2B65" w:rsidRDefault="00CD2B65" w:rsidP="00CD2B6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00265" w14:textId="77777777" w:rsidR="002C7CCF" w:rsidRDefault="002C7CCF" w:rsidP="008077EF">
      <w:pPr>
        <w:spacing w:after="0" w:line="240" w:lineRule="auto"/>
      </w:pPr>
      <w:r>
        <w:separator/>
      </w:r>
    </w:p>
  </w:footnote>
  <w:footnote w:type="continuationSeparator" w:id="0">
    <w:p w14:paraId="18162AB0" w14:textId="77777777" w:rsidR="002C7CCF" w:rsidRDefault="002C7CCF" w:rsidP="0080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3FC30" w14:textId="77777777" w:rsidR="000B6BA5" w:rsidRDefault="000B6BA5" w:rsidP="000B6BA5">
    <w:pPr>
      <w:pStyle w:val="Header"/>
    </w:pPr>
    <w:r>
      <w:t>Jupiter Mining Corporation</w:t>
    </w:r>
    <w:r>
      <w:tab/>
    </w:r>
    <w:r>
      <w:tab/>
    </w:r>
    <w:r w:rsidRPr="00273709">
      <w:t>M198449</w:t>
    </w:r>
  </w:p>
  <w:p w14:paraId="12EFDA03" w14:textId="77777777" w:rsidR="000B6BA5" w:rsidRDefault="000B6B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CC6C" w14:textId="77777777" w:rsidR="00CD2B65" w:rsidRPr="00CD2B65" w:rsidRDefault="00CD2B65" w:rsidP="00CD2B65">
    <w:pPr>
      <w:pStyle w:val="Header"/>
    </w:pPr>
    <w:r>
      <w:t>Jupiter Mining Corporation</w:t>
    </w:r>
    <w:r>
      <w:tab/>
    </w:r>
    <w:r>
      <w:tab/>
    </w:r>
    <w:r w:rsidRPr="00273709">
      <w:t>M198449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20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CF"/>
    <w:rsid w:val="00002A85"/>
    <w:rsid w:val="000125EB"/>
    <w:rsid w:val="00027992"/>
    <w:rsid w:val="000370D8"/>
    <w:rsid w:val="00043FB9"/>
    <w:rsid w:val="0006651F"/>
    <w:rsid w:val="000818D3"/>
    <w:rsid w:val="000977E5"/>
    <w:rsid w:val="000B3351"/>
    <w:rsid w:val="000B6BA5"/>
    <w:rsid w:val="000C28A1"/>
    <w:rsid w:val="000D14CC"/>
    <w:rsid w:val="000D5080"/>
    <w:rsid w:val="00122B36"/>
    <w:rsid w:val="00131A99"/>
    <w:rsid w:val="00133417"/>
    <w:rsid w:val="00142F39"/>
    <w:rsid w:val="00166093"/>
    <w:rsid w:val="00171BDC"/>
    <w:rsid w:val="00174AD4"/>
    <w:rsid w:val="001B6AA3"/>
    <w:rsid w:val="001F1DCC"/>
    <w:rsid w:val="001F4FBA"/>
    <w:rsid w:val="00210304"/>
    <w:rsid w:val="002340D1"/>
    <w:rsid w:val="002417AE"/>
    <w:rsid w:val="00245963"/>
    <w:rsid w:val="00251674"/>
    <w:rsid w:val="00260EE7"/>
    <w:rsid w:val="002678A1"/>
    <w:rsid w:val="00273709"/>
    <w:rsid w:val="002760DE"/>
    <w:rsid w:val="00286E0A"/>
    <w:rsid w:val="0029633B"/>
    <w:rsid w:val="00297A1D"/>
    <w:rsid w:val="002C1912"/>
    <w:rsid w:val="002C5584"/>
    <w:rsid w:val="002C7CCF"/>
    <w:rsid w:val="002E6BD8"/>
    <w:rsid w:val="002F59BC"/>
    <w:rsid w:val="0030556D"/>
    <w:rsid w:val="00310168"/>
    <w:rsid w:val="003235DE"/>
    <w:rsid w:val="00342B17"/>
    <w:rsid w:val="00357B9E"/>
    <w:rsid w:val="00373704"/>
    <w:rsid w:val="003A7940"/>
    <w:rsid w:val="003B155C"/>
    <w:rsid w:val="003C4538"/>
    <w:rsid w:val="003D7F77"/>
    <w:rsid w:val="003F7587"/>
    <w:rsid w:val="0041104F"/>
    <w:rsid w:val="00415361"/>
    <w:rsid w:val="00422E2C"/>
    <w:rsid w:val="004242F8"/>
    <w:rsid w:val="0047096A"/>
    <w:rsid w:val="00481DAC"/>
    <w:rsid w:val="004C0852"/>
    <w:rsid w:val="004D5529"/>
    <w:rsid w:val="004D5C5E"/>
    <w:rsid w:val="004D7C80"/>
    <w:rsid w:val="004E6D67"/>
    <w:rsid w:val="00500717"/>
    <w:rsid w:val="00520F7F"/>
    <w:rsid w:val="00540EF2"/>
    <w:rsid w:val="00553330"/>
    <w:rsid w:val="00555AF3"/>
    <w:rsid w:val="0057705C"/>
    <w:rsid w:val="00593F5A"/>
    <w:rsid w:val="005A1BBC"/>
    <w:rsid w:val="005A6B42"/>
    <w:rsid w:val="005B5184"/>
    <w:rsid w:val="005D37FD"/>
    <w:rsid w:val="005E7242"/>
    <w:rsid w:val="005E7EDF"/>
    <w:rsid w:val="005F2C03"/>
    <w:rsid w:val="005F78E0"/>
    <w:rsid w:val="00661C90"/>
    <w:rsid w:val="00667E33"/>
    <w:rsid w:val="006A5308"/>
    <w:rsid w:val="006B297B"/>
    <w:rsid w:val="006C6FD6"/>
    <w:rsid w:val="006F3DB2"/>
    <w:rsid w:val="00724F27"/>
    <w:rsid w:val="00725A44"/>
    <w:rsid w:val="007358BC"/>
    <w:rsid w:val="00744102"/>
    <w:rsid w:val="007603E3"/>
    <w:rsid w:val="007616B3"/>
    <w:rsid w:val="00783767"/>
    <w:rsid w:val="007D5471"/>
    <w:rsid w:val="007E3407"/>
    <w:rsid w:val="007E4867"/>
    <w:rsid w:val="007F50F8"/>
    <w:rsid w:val="008077EF"/>
    <w:rsid w:val="00872630"/>
    <w:rsid w:val="00875C17"/>
    <w:rsid w:val="00897751"/>
    <w:rsid w:val="008A45E8"/>
    <w:rsid w:val="008A4BA8"/>
    <w:rsid w:val="00926064"/>
    <w:rsid w:val="009358EF"/>
    <w:rsid w:val="00963DBB"/>
    <w:rsid w:val="009774F1"/>
    <w:rsid w:val="00982CD2"/>
    <w:rsid w:val="009A2A92"/>
    <w:rsid w:val="009A419A"/>
    <w:rsid w:val="009D2C90"/>
    <w:rsid w:val="009F53AE"/>
    <w:rsid w:val="009F672B"/>
    <w:rsid w:val="00A25F1B"/>
    <w:rsid w:val="00A37237"/>
    <w:rsid w:val="00A415B5"/>
    <w:rsid w:val="00AB5299"/>
    <w:rsid w:val="00AC005C"/>
    <w:rsid w:val="00AC28EF"/>
    <w:rsid w:val="00AC2ED5"/>
    <w:rsid w:val="00AE22F3"/>
    <w:rsid w:val="00AF203F"/>
    <w:rsid w:val="00B02522"/>
    <w:rsid w:val="00B567C5"/>
    <w:rsid w:val="00B61107"/>
    <w:rsid w:val="00B76B7D"/>
    <w:rsid w:val="00B77613"/>
    <w:rsid w:val="00B9089D"/>
    <w:rsid w:val="00B90A95"/>
    <w:rsid w:val="00BB53D0"/>
    <w:rsid w:val="00BB6484"/>
    <w:rsid w:val="00BF3EAE"/>
    <w:rsid w:val="00C16B7C"/>
    <w:rsid w:val="00C22641"/>
    <w:rsid w:val="00C267AD"/>
    <w:rsid w:val="00C429FA"/>
    <w:rsid w:val="00C46785"/>
    <w:rsid w:val="00C52476"/>
    <w:rsid w:val="00C5293B"/>
    <w:rsid w:val="00C52B20"/>
    <w:rsid w:val="00C645B8"/>
    <w:rsid w:val="00C72F0D"/>
    <w:rsid w:val="00C74670"/>
    <w:rsid w:val="00CA0B7C"/>
    <w:rsid w:val="00CC5289"/>
    <w:rsid w:val="00CC5DEA"/>
    <w:rsid w:val="00CD2B65"/>
    <w:rsid w:val="00CD5689"/>
    <w:rsid w:val="00CE65E1"/>
    <w:rsid w:val="00D05E5A"/>
    <w:rsid w:val="00D120B4"/>
    <w:rsid w:val="00D121F5"/>
    <w:rsid w:val="00D43303"/>
    <w:rsid w:val="00D504B7"/>
    <w:rsid w:val="00D60687"/>
    <w:rsid w:val="00D65632"/>
    <w:rsid w:val="00D66A0E"/>
    <w:rsid w:val="00D73ECE"/>
    <w:rsid w:val="00D750F7"/>
    <w:rsid w:val="00D903B7"/>
    <w:rsid w:val="00D946D7"/>
    <w:rsid w:val="00DC0D4B"/>
    <w:rsid w:val="00DD0D2C"/>
    <w:rsid w:val="00DE1C9A"/>
    <w:rsid w:val="00DE2139"/>
    <w:rsid w:val="00DE52AF"/>
    <w:rsid w:val="00DE7FF8"/>
    <w:rsid w:val="00DF1A1E"/>
    <w:rsid w:val="00E13E2A"/>
    <w:rsid w:val="00E324E0"/>
    <w:rsid w:val="00E41757"/>
    <w:rsid w:val="00E6677C"/>
    <w:rsid w:val="00E85BA2"/>
    <w:rsid w:val="00EE7068"/>
    <w:rsid w:val="00EF1025"/>
    <w:rsid w:val="00F246D8"/>
    <w:rsid w:val="00F422D0"/>
    <w:rsid w:val="00F9702A"/>
    <w:rsid w:val="00FD7E4D"/>
    <w:rsid w:val="00FE3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29F0C198"/>
  <w15:chartTrackingRefBased/>
  <w15:docId w15:val="{402118F5-0373-415B-B3CE-F7B8461D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A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9FA"/>
  </w:style>
  <w:style w:type="paragraph" w:styleId="Heading1">
    <w:name w:val="heading 1"/>
    <w:basedOn w:val="Normal"/>
    <w:next w:val="Normal"/>
    <w:link w:val="Heading1Char"/>
    <w:uiPriority w:val="9"/>
    <w:qFormat/>
    <w:rsid w:val="0006651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51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51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5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5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5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A7E5C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5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A7E5C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5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51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F"/>
  </w:style>
  <w:style w:type="paragraph" w:styleId="Footer">
    <w:name w:val="footer"/>
    <w:basedOn w:val="Normal"/>
    <w:link w:val="Foot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F"/>
  </w:style>
  <w:style w:type="character" w:customStyle="1" w:styleId="Heading1Char">
    <w:name w:val="Heading 1 Char"/>
    <w:basedOn w:val="DefaultParagraphFont"/>
    <w:link w:val="Heading1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6651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77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77EF"/>
    <w:rPr>
      <w:color w:val="FFAE3E" w:themeColor="hyperlink"/>
      <w:u w:val="single"/>
    </w:rPr>
  </w:style>
  <w:style w:type="table" w:styleId="TableGrid">
    <w:name w:val="Table Grid"/>
    <w:basedOn w:val="TableNormal"/>
    <w:uiPriority w:val="59"/>
    <w:rsid w:val="008077EF"/>
    <w:pPr>
      <w:spacing w:after="0" w:line="240" w:lineRule="auto"/>
    </w:pPr>
    <w:rPr>
      <w:rFonts w:ascii="Times New Roman" w:eastAsia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51F"/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51F"/>
    <w:rPr>
      <w:rFonts w:asciiTheme="majorHAnsi" w:eastAsiaTheme="majorEastAsia" w:hAnsiTheme="majorHAnsi" w:cstheme="majorBidi"/>
      <w:b/>
      <w:bCs/>
      <w:color w:val="FA7E5C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51F"/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651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6651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6651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51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6651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6651F"/>
    <w:rPr>
      <w:b/>
      <w:bCs/>
    </w:rPr>
  </w:style>
  <w:style w:type="character" w:styleId="Emphasis">
    <w:name w:val="Emphasis"/>
    <w:basedOn w:val="DefaultParagraphFont"/>
    <w:uiPriority w:val="20"/>
    <w:qFormat/>
    <w:rsid w:val="0006651F"/>
    <w:rPr>
      <w:i/>
      <w:iCs/>
      <w:color w:val="FA7E5C" w:themeColor="accent6"/>
    </w:rPr>
  </w:style>
  <w:style w:type="paragraph" w:styleId="NoSpacing">
    <w:name w:val="No Spacing"/>
    <w:uiPriority w:val="1"/>
    <w:qFormat/>
    <w:rsid w:val="0006651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651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6651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51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51F"/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6651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6651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6651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6651F"/>
    <w:rPr>
      <w:b/>
      <w:bCs/>
      <w:smallCaps/>
      <w:color w:val="FA7E5C" w:themeColor="accent6"/>
    </w:rPr>
  </w:style>
  <w:style w:type="character" w:styleId="BookTitle">
    <w:name w:val="Book Title"/>
    <w:basedOn w:val="DefaultParagraphFont"/>
    <w:uiPriority w:val="33"/>
    <w:qFormat/>
    <w:rsid w:val="0006651F"/>
    <w:rPr>
      <w:b/>
      <w:bCs/>
      <w:caps w:val="0"/>
      <w:smallCaps/>
      <w:spacing w:val="7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7F50F8"/>
    <w:pPr>
      <w:spacing w:after="100"/>
      <w:ind w:left="210"/>
    </w:pPr>
  </w:style>
  <w:style w:type="paragraph" w:customStyle="1" w:styleId="PreCode">
    <w:name w:val="PreCode"/>
    <w:basedOn w:val="Normal"/>
    <w:link w:val="PreCodeChar"/>
    <w:autoRedefine/>
    <w:qFormat/>
    <w:rsid w:val="00CA0B7C"/>
    <w:rPr>
      <w:rFonts w:ascii="Courier New" w:hAnsi="Courier New" w:cs="Courier New"/>
      <w:sz w:val="22"/>
      <w:bdr w:val="single" w:sz="12" w:space="0" w:color="auto"/>
    </w:rPr>
  </w:style>
  <w:style w:type="character" w:customStyle="1" w:styleId="PreCodeChar">
    <w:name w:val="PreCode Char"/>
    <w:basedOn w:val="DefaultParagraphFont"/>
    <w:link w:val="PreCode"/>
    <w:rsid w:val="00CA0B7C"/>
    <w:rPr>
      <w:rFonts w:ascii="Courier New" w:hAnsi="Courier New" w:cs="Courier New"/>
      <w:sz w:val="22"/>
      <w:bdr w:val="single" w:sz="12" w:space="0" w:color="auto"/>
    </w:rPr>
  </w:style>
  <w:style w:type="table" w:styleId="GridTable5Dark">
    <w:name w:val="Grid Table 5 Dark"/>
    <w:basedOn w:val="TableNormal"/>
    <w:uiPriority w:val="50"/>
    <w:rsid w:val="003B1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D946D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D73E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3EC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3EC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3E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3EC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ley%20Willcott\Documents\Custom%20Office%20Templates\ReportExample_v.3.dotx" TargetMode="Externa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B5323AD63C164E880DE204A0FB1524" ma:contentTypeVersion="9" ma:contentTypeDescription="Create a new document." ma:contentTypeScope="" ma:versionID="e5833e4dfa304946b5cc633e539d88d7">
  <xsd:schema xmlns:xsd="http://www.w3.org/2001/XMLSchema" xmlns:xs="http://www.w3.org/2001/XMLSchema" xmlns:p="http://schemas.microsoft.com/office/2006/metadata/properties" xmlns:ns3="a2b13c42-4946-4d21-958d-48c19862b4de" targetNamespace="http://schemas.microsoft.com/office/2006/metadata/properties" ma:root="true" ma:fieldsID="a74adcb906164ea0c0295663353b7a81" ns3:_="">
    <xsd:import namespace="a2b13c42-4946-4d21-958d-48c19862b4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b13c42-4946-4d21-958d-48c19862b4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19DCE3D-0A13-4435-831D-A461741269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0791EE2-C3EC-4F52-A061-6D8BABFAA0C9}">
  <ds:schemaRefs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a2b13c42-4946-4d21-958d-48c19862b4de"/>
    <ds:schemaRef ds:uri="http://purl.org/dc/elements/1.1/"/>
    <ds:schemaRef ds:uri="http://schemas.openxmlformats.org/package/2006/metadata/core-properties"/>
    <ds:schemaRef ds:uri="http://purl.org/dc/dcmitype/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8DF1C6E9-4E8E-4509-8330-4BE438331A7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25694D1-EFAD-4276-9E84-8CA231D75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b13c42-4946-4d21-958d-48c19862b4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ReportExample_v.3.dotx</Template>
  <TotalTime>485</TotalTime>
  <Pages>28</Pages>
  <Words>1088</Words>
  <Characters>6208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Java3 AT2 Four</vt:lpstr>
    </vt:vector>
  </TitlesOfParts>
  <Company>South Metro TAFE</Company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Java3 AT2 Four</dc:title>
  <dc:subject/>
  <dc:creator>Bradley Willcott</dc:creator>
  <cp:keywords/>
  <dc:description/>
  <cp:lastModifiedBy>Bradley Willcott</cp:lastModifiedBy>
  <cp:revision>110</cp:revision>
  <cp:lastPrinted>2020-07-13T13:21:00Z</cp:lastPrinted>
  <dcterms:created xsi:type="dcterms:W3CDTF">2021-08-15T04:56:00Z</dcterms:created>
  <dcterms:modified xsi:type="dcterms:W3CDTF">2021-10-15T09:47:00Z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0x010100A5B5323AD63C164E880DE204A0FB1524</vt:lpwstr>
  </property>
</Properties>
</file>